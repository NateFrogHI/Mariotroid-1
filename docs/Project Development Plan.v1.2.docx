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59809" w14:textId="1BA85AE1" w:rsidR="00FA13BB" w:rsidRDefault="004E2102">
      <w:pPr>
        <w:pStyle w:val="Title"/>
        <w:jc w:val="right"/>
      </w:pPr>
      <w:proofErr w:type="spellStart"/>
      <w:r>
        <w:t>Mariotroi</w:t>
      </w:r>
      <w:r w:rsidR="00666F08">
        <w:t>d</w:t>
      </w:r>
      <w:proofErr w:type="spellEnd"/>
    </w:p>
    <w:p w14:paraId="57D5980A" w14:textId="77777777" w:rsidR="00FA13BB" w:rsidRDefault="00745390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66F08">
        <w:t>Project Development Plan</w:t>
      </w:r>
      <w:r>
        <w:fldChar w:fldCharType="end"/>
      </w:r>
    </w:p>
    <w:p w14:paraId="57D5980B" w14:textId="1725CBBC" w:rsidR="00FA13BB" w:rsidRDefault="00C773C7">
      <w:pPr>
        <w:pStyle w:val="Title"/>
        <w:jc w:val="right"/>
        <w:rPr>
          <w:sz w:val="28"/>
        </w:rPr>
      </w:pPr>
      <w:r>
        <w:rPr>
          <w:sz w:val="28"/>
        </w:rPr>
        <w:t>Version &lt;1.</w:t>
      </w:r>
      <w:r w:rsidR="00971915">
        <w:rPr>
          <w:sz w:val="28"/>
        </w:rPr>
        <w:t>2</w:t>
      </w:r>
      <w:r>
        <w:rPr>
          <w:sz w:val="28"/>
        </w:rPr>
        <w:t>&gt;</w:t>
      </w:r>
    </w:p>
    <w:p w14:paraId="57D5980C" w14:textId="77777777" w:rsidR="00FA13BB" w:rsidRDefault="00FA13BB">
      <w:pPr>
        <w:pStyle w:val="Title"/>
        <w:rPr>
          <w:sz w:val="28"/>
        </w:rPr>
      </w:pPr>
    </w:p>
    <w:p w14:paraId="57D5980D" w14:textId="77777777" w:rsidR="00FA13BB" w:rsidRDefault="00FA13BB"/>
    <w:p w14:paraId="57D5980E" w14:textId="77777777" w:rsidR="00FA13BB" w:rsidRDefault="00FA13BB">
      <w:pPr>
        <w:pStyle w:val="BodyText"/>
      </w:pPr>
    </w:p>
    <w:p w14:paraId="57D5980F" w14:textId="77777777" w:rsidR="00FA13BB" w:rsidRDefault="00FA13BB">
      <w:pPr>
        <w:sectPr w:rsidR="00FA13BB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7D59810" w14:textId="77777777" w:rsidR="00FA13BB" w:rsidRDefault="00C773C7">
      <w:pPr>
        <w:pStyle w:val="Title"/>
      </w:pPr>
      <w:r>
        <w:lastRenderedPageBreak/>
        <w:t>Revision History</w:t>
      </w:r>
    </w:p>
    <w:p w14:paraId="57D59811" w14:textId="77777777" w:rsidR="00B37EC5" w:rsidRPr="00B37EC5" w:rsidRDefault="00B37EC5" w:rsidP="00B37EC5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1484"/>
        <w:gridCol w:w="3744"/>
        <w:gridCol w:w="2304"/>
      </w:tblGrid>
      <w:tr w:rsidR="00FA13BB" w14:paraId="57D59816" w14:textId="77777777" w:rsidTr="009E3108">
        <w:tc>
          <w:tcPr>
            <w:tcW w:w="1972" w:type="dxa"/>
          </w:tcPr>
          <w:p w14:paraId="57D59812" w14:textId="77777777" w:rsidR="00FA13BB" w:rsidRDefault="00C773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84" w:type="dxa"/>
          </w:tcPr>
          <w:p w14:paraId="57D59813" w14:textId="77777777" w:rsidR="00FA13BB" w:rsidRDefault="00C773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7D59814" w14:textId="77777777" w:rsidR="00FA13BB" w:rsidRDefault="00C773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7D59815" w14:textId="77777777" w:rsidR="00FA13BB" w:rsidRDefault="00C773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A13BB" w14:paraId="57D5981B" w14:textId="77777777" w:rsidTr="009E3108">
        <w:tc>
          <w:tcPr>
            <w:tcW w:w="1972" w:type="dxa"/>
          </w:tcPr>
          <w:p w14:paraId="57D59817" w14:textId="77777777" w:rsidR="00FA13BB" w:rsidRDefault="00666F08">
            <w:pPr>
              <w:pStyle w:val="Tabletext"/>
            </w:pPr>
            <w:r>
              <w:t>06/01/2017</w:t>
            </w:r>
          </w:p>
        </w:tc>
        <w:tc>
          <w:tcPr>
            <w:tcW w:w="1484" w:type="dxa"/>
          </w:tcPr>
          <w:p w14:paraId="57D59818" w14:textId="77777777" w:rsidR="00FA13BB" w:rsidRDefault="00666F08">
            <w:pPr>
              <w:pStyle w:val="Tabletext"/>
            </w:pPr>
            <w:r>
              <w:t>1.0</w:t>
            </w:r>
            <w:r w:rsidR="006D6D08">
              <w:t xml:space="preserve"> (DRAFT)</w:t>
            </w:r>
          </w:p>
        </w:tc>
        <w:tc>
          <w:tcPr>
            <w:tcW w:w="3744" w:type="dxa"/>
          </w:tcPr>
          <w:p w14:paraId="57D59819" w14:textId="77777777" w:rsidR="00FA13BB" w:rsidRDefault="00B37EC5">
            <w:pPr>
              <w:pStyle w:val="Tabletext"/>
            </w:pPr>
            <w:r>
              <w:t>C</w:t>
            </w:r>
            <w:r w:rsidR="006D6D08">
              <w:t>onversion of Marv</w:t>
            </w:r>
            <w:r>
              <w:t>’s Draft to Report Document</w:t>
            </w:r>
            <w:r w:rsidR="006D6D08">
              <w:t xml:space="preserve"> (Formatted by </w:t>
            </w:r>
            <w:proofErr w:type="spellStart"/>
            <w:r w:rsidR="006D6D08">
              <w:t>Greggie</w:t>
            </w:r>
            <w:proofErr w:type="spellEnd"/>
            <w:r w:rsidR="006D6D08">
              <w:t>)</w:t>
            </w:r>
          </w:p>
        </w:tc>
        <w:tc>
          <w:tcPr>
            <w:tcW w:w="2304" w:type="dxa"/>
          </w:tcPr>
          <w:p w14:paraId="57D5981A" w14:textId="77777777" w:rsidR="00FA13BB" w:rsidRDefault="00666F08">
            <w:pPr>
              <w:pStyle w:val="Tabletext"/>
            </w:pPr>
            <w:r>
              <w:t xml:space="preserve">Team </w:t>
            </w:r>
            <w:proofErr w:type="spellStart"/>
            <w:r>
              <w:t>Mariotroid</w:t>
            </w:r>
            <w:proofErr w:type="spellEnd"/>
            <w:r>
              <w:t xml:space="preserve"> (GP)</w:t>
            </w:r>
          </w:p>
        </w:tc>
      </w:tr>
      <w:tr w:rsidR="00FA13BB" w14:paraId="57D59820" w14:textId="77777777" w:rsidTr="009E3108">
        <w:tc>
          <w:tcPr>
            <w:tcW w:w="1972" w:type="dxa"/>
          </w:tcPr>
          <w:p w14:paraId="57D5981C" w14:textId="2275532F" w:rsidR="00FA13BB" w:rsidRDefault="00644DF4">
            <w:pPr>
              <w:pStyle w:val="Tabletext"/>
            </w:pPr>
            <w:r>
              <w:t>6/03/2017</w:t>
            </w:r>
          </w:p>
        </w:tc>
        <w:tc>
          <w:tcPr>
            <w:tcW w:w="1484" w:type="dxa"/>
          </w:tcPr>
          <w:p w14:paraId="57D5981D" w14:textId="1500DA86" w:rsidR="00FA13BB" w:rsidRDefault="00644DF4">
            <w:pPr>
              <w:pStyle w:val="Tabletext"/>
            </w:pPr>
            <w:r>
              <w:t>1.1</w:t>
            </w:r>
            <w:r w:rsidR="009E3108">
              <w:t xml:space="preserve"> (DRAFT)</w:t>
            </w:r>
          </w:p>
        </w:tc>
        <w:tc>
          <w:tcPr>
            <w:tcW w:w="3744" w:type="dxa"/>
          </w:tcPr>
          <w:p w14:paraId="57D5981E" w14:textId="04809706" w:rsidR="00FA13BB" w:rsidRDefault="00840ACE">
            <w:pPr>
              <w:pStyle w:val="Tabletext"/>
            </w:pPr>
            <w:r>
              <w:t xml:space="preserve">Addition of team suggestions, </w:t>
            </w:r>
            <w:r w:rsidR="001C15D9">
              <w:t xml:space="preserve">project monitoring and control information, and </w:t>
            </w:r>
            <w:r>
              <w:t>grammatical corrections</w:t>
            </w:r>
            <w:r w:rsidR="00644DF4">
              <w:t xml:space="preserve">. </w:t>
            </w:r>
          </w:p>
        </w:tc>
        <w:tc>
          <w:tcPr>
            <w:tcW w:w="2304" w:type="dxa"/>
          </w:tcPr>
          <w:p w14:paraId="57D5981F" w14:textId="110C44CA" w:rsidR="00FA13BB" w:rsidRDefault="00644DF4">
            <w:pPr>
              <w:pStyle w:val="Tabletext"/>
            </w:pPr>
            <w:r>
              <w:t xml:space="preserve">Team </w:t>
            </w:r>
            <w:proofErr w:type="spellStart"/>
            <w:r>
              <w:t>Mariotroid</w:t>
            </w:r>
            <w:proofErr w:type="spellEnd"/>
            <w:r>
              <w:t xml:space="preserve"> (MA)</w:t>
            </w:r>
          </w:p>
        </w:tc>
      </w:tr>
      <w:tr w:rsidR="00FA13BB" w14:paraId="57D59825" w14:textId="77777777" w:rsidTr="009E3108">
        <w:tc>
          <w:tcPr>
            <w:tcW w:w="1972" w:type="dxa"/>
          </w:tcPr>
          <w:p w14:paraId="57D59821" w14:textId="2005A3F2" w:rsidR="00FA13BB" w:rsidRDefault="00971915">
            <w:pPr>
              <w:pStyle w:val="Tabletext"/>
            </w:pPr>
            <w:r>
              <w:t>6/04/2017</w:t>
            </w:r>
          </w:p>
        </w:tc>
        <w:tc>
          <w:tcPr>
            <w:tcW w:w="1484" w:type="dxa"/>
          </w:tcPr>
          <w:p w14:paraId="57D59822" w14:textId="136F3AAE" w:rsidR="00FA13BB" w:rsidRDefault="00971915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57D59823" w14:textId="647B08A6" w:rsidR="00FA13BB" w:rsidRDefault="00A96277" w:rsidP="009E3108">
            <w:pPr>
              <w:pStyle w:val="Tabletext"/>
            </w:pPr>
            <w:r>
              <w:t xml:space="preserve">Revised document. First submission </w:t>
            </w:r>
            <w:r w:rsidR="009E3108">
              <w:t>report</w:t>
            </w:r>
            <w:r>
              <w:t>.</w:t>
            </w:r>
          </w:p>
        </w:tc>
        <w:tc>
          <w:tcPr>
            <w:tcW w:w="2304" w:type="dxa"/>
          </w:tcPr>
          <w:p w14:paraId="57D59824" w14:textId="511BC0D8" w:rsidR="00FA13BB" w:rsidRDefault="00A96277">
            <w:pPr>
              <w:pStyle w:val="Tabletext"/>
            </w:pPr>
            <w:r>
              <w:t xml:space="preserve">Team </w:t>
            </w:r>
            <w:proofErr w:type="spellStart"/>
            <w:r>
              <w:t>Mariotroid</w:t>
            </w:r>
            <w:proofErr w:type="spellEnd"/>
            <w:r>
              <w:t xml:space="preserve"> (GP)</w:t>
            </w:r>
          </w:p>
        </w:tc>
      </w:tr>
      <w:tr w:rsidR="00FA13BB" w14:paraId="57D5982A" w14:textId="77777777" w:rsidTr="009E3108">
        <w:tc>
          <w:tcPr>
            <w:tcW w:w="1972" w:type="dxa"/>
          </w:tcPr>
          <w:p w14:paraId="57D59826" w14:textId="77777777" w:rsidR="00FA13BB" w:rsidRDefault="00FA13BB">
            <w:pPr>
              <w:pStyle w:val="Tabletext"/>
            </w:pPr>
          </w:p>
        </w:tc>
        <w:tc>
          <w:tcPr>
            <w:tcW w:w="1484" w:type="dxa"/>
          </w:tcPr>
          <w:p w14:paraId="57D59827" w14:textId="77777777" w:rsidR="00FA13BB" w:rsidRDefault="00FA13BB">
            <w:pPr>
              <w:pStyle w:val="Tabletext"/>
            </w:pPr>
          </w:p>
        </w:tc>
        <w:tc>
          <w:tcPr>
            <w:tcW w:w="3744" w:type="dxa"/>
          </w:tcPr>
          <w:p w14:paraId="57D59828" w14:textId="77777777" w:rsidR="00FA13BB" w:rsidRDefault="00FA13BB">
            <w:pPr>
              <w:pStyle w:val="Tabletext"/>
            </w:pPr>
          </w:p>
        </w:tc>
        <w:tc>
          <w:tcPr>
            <w:tcW w:w="2304" w:type="dxa"/>
          </w:tcPr>
          <w:p w14:paraId="57D59829" w14:textId="77777777" w:rsidR="00FA13BB" w:rsidRDefault="00FA13BB">
            <w:pPr>
              <w:pStyle w:val="Tabletext"/>
            </w:pPr>
          </w:p>
        </w:tc>
      </w:tr>
    </w:tbl>
    <w:p w14:paraId="57D5982B" w14:textId="77777777" w:rsidR="00FA13BB" w:rsidRDefault="00FA13BB"/>
    <w:p w14:paraId="57D5982C" w14:textId="77777777" w:rsidR="00666F08" w:rsidRDefault="00666F08">
      <w:pPr>
        <w:pStyle w:val="Title"/>
      </w:pPr>
    </w:p>
    <w:p w14:paraId="57D5982D" w14:textId="77777777" w:rsidR="00666F08" w:rsidRPr="00666F08" w:rsidRDefault="00666F08" w:rsidP="00666F08"/>
    <w:p w14:paraId="57D5982E" w14:textId="77777777" w:rsidR="00666F08" w:rsidRPr="00666F08" w:rsidRDefault="00666F08" w:rsidP="00666F08"/>
    <w:p w14:paraId="57D5982F" w14:textId="77777777" w:rsidR="00666F08" w:rsidRPr="00666F08" w:rsidRDefault="00666F08" w:rsidP="00666F08"/>
    <w:p w14:paraId="57D59830" w14:textId="77777777" w:rsidR="00666F08" w:rsidRPr="00666F08" w:rsidRDefault="00666F08" w:rsidP="00666F08"/>
    <w:p w14:paraId="57D59831" w14:textId="77777777" w:rsidR="00666F08" w:rsidRPr="00666F08" w:rsidRDefault="00666F08" w:rsidP="00666F08"/>
    <w:p w14:paraId="57D59832" w14:textId="77777777" w:rsidR="00666F08" w:rsidRPr="00666F08" w:rsidRDefault="00666F08" w:rsidP="00666F08"/>
    <w:p w14:paraId="57D59833" w14:textId="77777777" w:rsidR="00666F08" w:rsidRPr="00666F08" w:rsidRDefault="00666F08" w:rsidP="00666F08"/>
    <w:p w14:paraId="57D59834" w14:textId="77777777" w:rsidR="00666F08" w:rsidRPr="00666F08" w:rsidRDefault="00666F08" w:rsidP="00666F08"/>
    <w:p w14:paraId="57D59835" w14:textId="77777777" w:rsidR="00666F08" w:rsidRPr="00666F08" w:rsidRDefault="00666F08" w:rsidP="00666F08"/>
    <w:p w14:paraId="57D59836" w14:textId="77777777" w:rsidR="00666F08" w:rsidRPr="00666F08" w:rsidRDefault="00666F08" w:rsidP="00666F08"/>
    <w:p w14:paraId="57D59837" w14:textId="77777777" w:rsidR="00666F08" w:rsidRPr="00666F08" w:rsidRDefault="00666F08" w:rsidP="00666F08"/>
    <w:p w14:paraId="57D59838" w14:textId="77777777" w:rsidR="00666F08" w:rsidRPr="00666F08" w:rsidRDefault="00666F08" w:rsidP="00666F08"/>
    <w:p w14:paraId="57D59839" w14:textId="77777777" w:rsidR="00666F08" w:rsidRPr="00666F08" w:rsidRDefault="00666F08" w:rsidP="00666F08"/>
    <w:p w14:paraId="57D5983A" w14:textId="77777777" w:rsidR="00666F08" w:rsidRPr="00666F08" w:rsidRDefault="00666F08" w:rsidP="00666F08"/>
    <w:p w14:paraId="57D5983B" w14:textId="77777777" w:rsidR="00666F08" w:rsidRPr="00666F08" w:rsidRDefault="00666F08" w:rsidP="00666F08"/>
    <w:p w14:paraId="57D5983C" w14:textId="77777777" w:rsidR="00666F08" w:rsidRDefault="00666F08">
      <w:pPr>
        <w:pStyle w:val="Title"/>
      </w:pPr>
    </w:p>
    <w:p w14:paraId="57D5983D" w14:textId="77777777" w:rsidR="00666F08" w:rsidRDefault="00666F08">
      <w:pPr>
        <w:pStyle w:val="Title"/>
      </w:pPr>
    </w:p>
    <w:p w14:paraId="57D5983E" w14:textId="77777777" w:rsidR="00FA13BB" w:rsidRDefault="00C773C7">
      <w:pPr>
        <w:pStyle w:val="Title"/>
      </w:pPr>
      <w:r w:rsidRPr="00666F08">
        <w:br w:type="page"/>
      </w:r>
      <w:r>
        <w:lastRenderedPageBreak/>
        <w:t>Table of Contents</w:t>
      </w:r>
    </w:p>
    <w:p w14:paraId="41F785E4" w14:textId="4C729EB9" w:rsidR="00682184" w:rsidRDefault="00C773C7">
      <w:pPr>
        <w:pStyle w:val="TO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\p " " \h \z </w:instrText>
      </w:r>
      <w:r>
        <w:rPr>
          <w:b w:val="0"/>
          <w:bCs w:val="0"/>
        </w:rPr>
        <w:fldChar w:fldCharType="separate"/>
      </w:r>
      <w:hyperlink w:anchor="_Toc484351431" w:history="1">
        <w:r w:rsidR="00682184" w:rsidRPr="00934546">
          <w:rPr>
            <w:rStyle w:val="Hyperlink"/>
            <w:noProof/>
          </w:rPr>
          <w:t>1.</w:t>
        </w:r>
        <w:r w:rsidR="0068218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82184" w:rsidRPr="00934546">
          <w:rPr>
            <w:rStyle w:val="Hyperlink"/>
            <w:noProof/>
          </w:rPr>
          <w:t>Introduction / Team Vision</w:t>
        </w:r>
        <w:r w:rsidR="00D30EC9">
          <w:rPr>
            <w:rStyle w:val="Hyperlink"/>
            <w:noProof/>
          </w:rPr>
          <w:tab/>
        </w:r>
        <w:r w:rsidR="00682184">
          <w:rPr>
            <w:noProof/>
            <w:webHidden/>
          </w:rPr>
          <w:t xml:space="preserve"> </w:t>
        </w:r>
        <w:r w:rsidR="00682184">
          <w:rPr>
            <w:noProof/>
            <w:webHidden/>
          </w:rPr>
          <w:fldChar w:fldCharType="begin"/>
        </w:r>
        <w:r w:rsidR="00682184">
          <w:rPr>
            <w:noProof/>
            <w:webHidden/>
          </w:rPr>
          <w:instrText xml:space="preserve"> PAGEREF _Toc484351431 \h </w:instrText>
        </w:r>
        <w:r w:rsidR="00682184">
          <w:rPr>
            <w:noProof/>
            <w:webHidden/>
          </w:rPr>
        </w:r>
        <w:r w:rsidR="00682184">
          <w:rPr>
            <w:noProof/>
            <w:webHidden/>
          </w:rPr>
          <w:fldChar w:fldCharType="separate"/>
        </w:r>
        <w:r w:rsidR="00682184">
          <w:rPr>
            <w:noProof/>
            <w:webHidden/>
          </w:rPr>
          <w:t>4</w:t>
        </w:r>
        <w:r w:rsidR="00682184">
          <w:rPr>
            <w:noProof/>
            <w:webHidden/>
          </w:rPr>
          <w:fldChar w:fldCharType="end"/>
        </w:r>
      </w:hyperlink>
    </w:p>
    <w:p w14:paraId="4FD84362" w14:textId="60E8B916" w:rsidR="00682184" w:rsidRDefault="00745390">
      <w:pPr>
        <w:pStyle w:val="TOC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351432" w:history="1">
        <w:r w:rsidR="00682184" w:rsidRPr="00934546">
          <w:rPr>
            <w:rStyle w:val="Hyperlink"/>
            <w:noProof/>
          </w:rPr>
          <w:t>1.1</w:t>
        </w:r>
        <w:r w:rsidR="0068218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82184" w:rsidRPr="00934546">
          <w:rPr>
            <w:rStyle w:val="Hyperlink"/>
            <w:noProof/>
          </w:rPr>
          <w:t>Purpose</w:t>
        </w:r>
        <w:r w:rsidR="00D30EC9">
          <w:rPr>
            <w:rStyle w:val="Hyperlink"/>
            <w:noProof/>
          </w:rPr>
          <w:tab/>
        </w:r>
        <w:r w:rsidR="00682184">
          <w:rPr>
            <w:noProof/>
            <w:webHidden/>
          </w:rPr>
          <w:t xml:space="preserve"> </w:t>
        </w:r>
        <w:r w:rsidR="00682184">
          <w:rPr>
            <w:noProof/>
            <w:webHidden/>
          </w:rPr>
          <w:fldChar w:fldCharType="begin"/>
        </w:r>
        <w:r w:rsidR="00682184">
          <w:rPr>
            <w:noProof/>
            <w:webHidden/>
          </w:rPr>
          <w:instrText xml:space="preserve"> PAGEREF _Toc484351432 \h </w:instrText>
        </w:r>
        <w:r w:rsidR="00682184">
          <w:rPr>
            <w:noProof/>
            <w:webHidden/>
          </w:rPr>
        </w:r>
        <w:r w:rsidR="00682184">
          <w:rPr>
            <w:noProof/>
            <w:webHidden/>
          </w:rPr>
          <w:fldChar w:fldCharType="separate"/>
        </w:r>
        <w:r w:rsidR="00682184">
          <w:rPr>
            <w:noProof/>
            <w:webHidden/>
          </w:rPr>
          <w:t>4</w:t>
        </w:r>
        <w:r w:rsidR="00682184">
          <w:rPr>
            <w:noProof/>
            <w:webHidden/>
          </w:rPr>
          <w:fldChar w:fldCharType="end"/>
        </w:r>
      </w:hyperlink>
    </w:p>
    <w:p w14:paraId="369DF259" w14:textId="5B117342" w:rsidR="00682184" w:rsidRDefault="00745390">
      <w:pPr>
        <w:pStyle w:val="TOC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351433" w:history="1">
        <w:r w:rsidR="00682184" w:rsidRPr="00934546">
          <w:rPr>
            <w:rStyle w:val="Hyperlink"/>
            <w:noProof/>
          </w:rPr>
          <w:t>1.2</w:t>
        </w:r>
        <w:r w:rsidR="0068218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82184" w:rsidRPr="00934546">
          <w:rPr>
            <w:rStyle w:val="Hyperlink"/>
            <w:noProof/>
          </w:rPr>
          <w:t>Scope</w:t>
        </w:r>
        <w:r w:rsidR="00D30EC9">
          <w:rPr>
            <w:rStyle w:val="Hyperlink"/>
            <w:noProof/>
          </w:rPr>
          <w:tab/>
        </w:r>
        <w:r w:rsidR="00682184">
          <w:rPr>
            <w:noProof/>
            <w:webHidden/>
          </w:rPr>
          <w:t xml:space="preserve"> </w:t>
        </w:r>
        <w:r w:rsidR="00682184">
          <w:rPr>
            <w:noProof/>
            <w:webHidden/>
          </w:rPr>
          <w:fldChar w:fldCharType="begin"/>
        </w:r>
        <w:r w:rsidR="00682184">
          <w:rPr>
            <w:noProof/>
            <w:webHidden/>
          </w:rPr>
          <w:instrText xml:space="preserve"> PAGEREF _Toc484351433 \h </w:instrText>
        </w:r>
        <w:r w:rsidR="00682184">
          <w:rPr>
            <w:noProof/>
            <w:webHidden/>
          </w:rPr>
        </w:r>
        <w:r w:rsidR="00682184">
          <w:rPr>
            <w:noProof/>
            <w:webHidden/>
          </w:rPr>
          <w:fldChar w:fldCharType="separate"/>
        </w:r>
        <w:r w:rsidR="00682184">
          <w:rPr>
            <w:noProof/>
            <w:webHidden/>
          </w:rPr>
          <w:t>4</w:t>
        </w:r>
        <w:r w:rsidR="00682184">
          <w:rPr>
            <w:noProof/>
            <w:webHidden/>
          </w:rPr>
          <w:fldChar w:fldCharType="end"/>
        </w:r>
      </w:hyperlink>
    </w:p>
    <w:p w14:paraId="646721D0" w14:textId="477F84E4" w:rsidR="00682184" w:rsidRDefault="00745390">
      <w:pPr>
        <w:pStyle w:val="TOC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351434" w:history="1">
        <w:r w:rsidR="00682184" w:rsidRPr="00934546">
          <w:rPr>
            <w:rStyle w:val="Hyperlink"/>
            <w:noProof/>
          </w:rPr>
          <w:t>1.3</w:t>
        </w:r>
        <w:r w:rsidR="0068218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82184" w:rsidRPr="00934546">
          <w:rPr>
            <w:rStyle w:val="Hyperlink"/>
            <w:noProof/>
          </w:rPr>
          <w:t>Overview</w:t>
        </w:r>
        <w:r w:rsidR="00D30EC9">
          <w:rPr>
            <w:rStyle w:val="Hyperlink"/>
            <w:noProof/>
          </w:rPr>
          <w:tab/>
        </w:r>
        <w:r w:rsidR="00682184">
          <w:rPr>
            <w:noProof/>
            <w:webHidden/>
          </w:rPr>
          <w:t xml:space="preserve"> </w:t>
        </w:r>
        <w:r w:rsidR="00682184">
          <w:rPr>
            <w:noProof/>
            <w:webHidden/>
          </w:rPr>
          <w:fldChar w:fldCharType="begin"/>
        </w:r>
        <w:r w:rsidR="00682184">
          <w:rPr>
            <w:noProof/>
            <w:webHidden/>
          </w:rPr>
          <w:instrText xml:space="preserve"> PAGEREF _Toc484351434 \h </w:instrText>
        </w:r>
        <w:r w:rsidR="00682184">
          <w:rPr>
            <w:noProof/>
            <w:webHidden/>
          </w:rPr>
        </w:r>
        <w:r w:rsidR="00682184">
          <w:rPr>
            <w:noProof/>
            <w:webHidden/>
          </w:rPr>
          <w:fldChar w:fldCharType="separate"/>
        </w:r>
        <w:r w:rsidR="00682184">
          <w:rPr>
            <w:noProof/>
            <w:webHidden/>
          </w:rPr>
          <w:t>4</w:t>
        </w:r>
        <w:r w:rsidR="00682184">
          <w:rPr>
            <w:noProof/>
            <w:webHidden/>
          </w:rPr>
          <w:fldChar w:fldCharType="end"/>
        </w:r>
      </w:hyperlink>
    </w:p>
    <w:p w14:paraId="63890E77" w14:textId="643FEF14" w:rsidR="00682184" w:rsidRDefault="00745390">
      <w:pPr>
        <w:pStyle w:val="TO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84351435" w:history="1">
        <w:r w:rsidR="00682184" w:rsidRPr="00934546">
          <w:rPr>
            <w:rStyle w:val="Hyperlink"/>
            <w:noProof/>
          </w:rPr>
          <w:t>2.</w:t>
        </w:r>
        <w:r w:rsidR="0068218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82184" w:rsidRPr="00934546">
          <w:rPr>
            <w:rStyle w:val="Hyperlink"/>
            <w:noProof/>
          </w:rPr>
          <w:t>Project Overview</w:t>
        </w:r>
        <w:r w:rsidR="00D30EC9">
          <w:rPr>
            <w:rStyle w:val="Hyperlink"/>
            <w:noProof/>
          </w:rPr>
          <w:tab/>
        </w:r>
        <w:r w:rsidR="00682184">
          <w:rPr>
            <w:noProof/>
            <w:webHidden/>
          </w:rPr>
          <w:t xml:space="preserve"> </w:t>
        </w:r>
        <w:r w:rsidR="00682184">
          <w:rPr>
            <w:noProof/>
            <w:webHidden/>
          </w:rPr>
          <w:fldChar w:fldCharType="begin"/>
        </w:r>
        <w:r w:rsidR="00682184">
          <w:rPr>
            <w:noProof/>
            <w:webHidden/>
          </w:rPr>
          <w:instrText xml:space="preserve"> PAGEREF _Toc484351435 \h </w:instrText>
        </w:r>
        <w:r w:rsidR="00682184">
          <w:rPr>
            <w:noProof/>
            <w:webHidden/>
          </w:rPr>
        </w:r>
        <w:r w:rsidR="00682184">
          <w:rPr>
            <w:noProof/>
            <w:webHidden/>
          </w:rPr>
          <w:fldChar w:fldCharType="separate"/>
        </w:r>
        <w:r w:rsidR="00682184">
          <w:rPr>
            <w:noProof/>
            <w:webHidden/>
          </w:rPr>
          <w:t>4</w:t>
        </w:r>
        <w:r w:rsidR="00682184">
          <w:rPr>
            <w:noProof/>
            <w:webHidden/>
          </w:rPr>
          <w:fldChar w:fldCharType="end"/>
        </w:r>
      </w:hyperlink>
    </w:p>
    <w:p w14:paraId="1BFCC645" w14:textId="0219F779" w:rsidR="00682184" w:rsidRDefault="00745390">
      <w:pPr>
        <w:pStyle w:val="TOC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351436" w:history="1">
        <w:r w:rsidR="00682184" w:rsidRPr="00934546">
          <w:rPr>
            <w:rStyle w:val="Hyperlink"/>
            <w:noProof/>
          </w:rPr>
          <w:t>2.1</w:t>
        </w:r>
        <w:r w:rsidR="0068218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82184" w:rsidRPr="00934546">
          <w:rPr>
            <w:rStyle w:val="Hyperlink"/>
            <w:noProof/>
          </w:rPr>
          <w:t>System Specifications</w:t>
        </w:r>
        <w:r w:rsidR="00D30EC9">
          <w:rPr>
            <w:rStyle w:val="Hyperlink"/>
            <w:noProof/>
          </w:rPr>
          <w:tab/>
        </w:r>
        <w:r w:rsidR="00682184">
          <w:rPr>
            <w:noProof/>
            <w:webHidden/>
          </w:rPr>
          <w:t xml:space="preserve"> </w:t>
        </w:r>
        <w:r w:rsidR="00682184">
          <w:rPr>
            <w:noProof/>
            <w:webHidden/>
          </w:rPr>
          <w:fldChar w:fldCharType="begin"/>
        </w:r>
        <w:r w:rsidR="00682184">
          <w:rPr>
            <w:noProof/>
            <w:webHidden/>
          </w:rPr>
          <w:instrText xml:space="preserve"> PAGEREF _Toc484351436 \h </w:instrText>
        </w:r>
        <w:r w:rsidR="00682184">
          <w:rPr>
            <w:noProof/>
            <w:webHidden/>
          </w:rPr>
        </w:r>
        <w:r w:rsidR="00682184">
          <w:rPr>
            <w:noProof/>
            <w:webHidden/>
          </w:rPr>
          <w:fldChar w:fldCharType="separate"/>
        </w:r>
        <w:r w:rsidR="00682184">
          <w:rPr>
            <w:noProof/>
            <w:webHidden/>
          </w:rPr>
          <w:t>4</w:t>
        </w:r>
        <w:r w:rsidR="00682184">
          <w:rPr>
            <w:noProof/>
            <w:webHidden/>
          </w:rPr>
          <w:fldChar w:fldCharType="end"/>
        </w:r>
      </w:hyperlink>
    </w:p>
    <w:p w14:paraId="4B4F1324" w14:textId="327C2C77" w:rsidR="00682184" w:rsidRDefault="00745390">
      <w:pPr>
        <w:pStyle w:val="TOC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351437" w:history="1">
        <w:r w:rsidR="00682184" w:rsidRPr="00934546">
          <w:rPr>
            <w:rStyle w:val="Hyperlink"/>
            <w:noProof/>
          </w:rPr>
          <w:t>2.2</w:t>
        </w:r>
        <w:r w:rsidR="0068218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82184" w:rsidRPr="00934546">
          <w:rPr>
            <w:rStyle w:val="Hyperlink"/>
            <w:noProof/>
          </w:rPr>
          <w:t>Game Story / Scenario</w:t>
        </w:r>
        <w:r w:rsidR="00D30EC9">
          <w:rPr>
            <w:rStyle w:val="Hyperlink"/>
            <w:noProof/>
          </w:rPr>
          <w:tab/>
        </w:r>
        <w:r w:rsidR="00682184">
          <w:rPr>
            <w:noProof/>
            <w:webHidden/>
          </w:rPr>
          <w:t xml:space="preserve"> </w:t>
        </w:r>
        <w:r w:rsidR="00682184">
          <w:rPr>
            <w:noProof/>
            <w:webHidden/>
          </w:rPr>
          <w:fldChar w:fldCharType="begin"/>
        </w:r>
        <w:r w:rsidR="00682184">
          <w:rPr>
            <w:noProof/>
            <w:webHidden/>
          </w:rPr>
          <w:instrText xml:space="preserve"> PAGEREF _Toc484351437 \h </w:instrText>
        </w:r>
        <w:r w:rsidR="00682184">
          <w:rPr>
            <w:noProof/>
            <w:webHidden/>
          </w:rPr>
        </w:r>
        <w:r w:rsidR="00682184">
          <w:rPr>
            <w:noProof/>
            <w:webHidden/>
          </w:rPr>
          <w:fldChar w:fldCharType="separate"/>
        </w:r>
        <w:r w:rsidR="00682184">
          <w:rPr>
            <w:noProof/>
            <w:webHidden/>
          </w:rPr>
          <w:t>5</w:t>
        </w:r>
        <w:r w:rsidR="00682184">
          <w:rPr>
            <w:noProof/>
            <w:webHidden/>
          </w:rPr>
          <w:fldChar w:fldCharType="end"/>
        </w:r>
      </w:hyperlink>
    </w:p>
    <w:p w14:paraId="339E3042" w14:textId="60C2A3BA" w:rsidR="00682184" w:rsidRDefault="00745390">
      <w:pPr>
        <w:pStyle w:val="TOC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351438" w:history="1">
        <w:r w:rsidR="00682184" w:rsidRPr="00934546">
          <w:rPr>
            <w:rStyle w:val="Hyperlink"/>
            <w:noProof/>
          </w:rPr>
          <w:t>2.3</w:t>
        </w:r>
        <w:r w:rsidR="0068218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82184" w:rsidRPr="00934546">
          <w:rPr>
            <w:rStyle w:val="Hyperlink"/>
            <w:noProof/>
          </w:rPr>
          <w:t>Project Deliverables</w:t>
        </w:r>
        <w:r w:rsidR="00D30EC9">
          <w:rPr>
            <w:rStyle w:val="Hyperlink"/>
            <w:noProof/>
          </w:rPr>
          <w:tab/>
        </w:r>
        <w:r w:rsidR="00682184">
          <w:rPr>
            <w:noProof/>
            <w:webHidden/>
          </w:rPr>
          <w:t xml:space="preserve"> </w:t>
        </w:r>
        <w:r w:rsidR="00682184">
          <w:rPr>
            <w:noProof/>
            <w:webHidden/>
          </w:rPr>
          <w:fldChar w:fldCharType="begin"/>
        </w:r>
        <w:r w:rsidR="00682184">
          <w:rPr>
            <w:noProof/>
            <w:webHidden/>
          </w:rPr>
          <w:instrText xml:space="preserve"> PAGEREF _Toc484351438 \h </w:instrText>
        </w:r>
        <w:r w:rsidR="00682184">
          <w:rPr>
            <w:noProof/>
            <w:webHidden/>
          </w:rPr>
        </w:r>
        <w:r w:rsidR="00682184">
          <w:rPr>
            <w:noProof/>
            <w:webHidden/>
          </w:rPr>
          <w:fldChar w:fldCharType="separate"/>
        </w:r>
        <w:r w:rsidR="00682184">
          <w:rPr>
            <w:noProof/>
            <w:webHidden/>
          </w:rPr>
          <w:t>5</w:t>
        </w:r>
        <w:r w:rsidR="00682184">
          <w:rPr>
            <w:noProof/>
            <w:webHidden/>
          </w:rPr>
          <w:fldChar w:fldCharType="end"/>
        </w:r>
      </w:hyperlink>
    </w:p>
    <w:p w14:paraId="56AE2832" w14:textId="260FEFE3" w:rsidR="00682184" w:rsidRDefault="00745390">
      <w:pPr>
        <w:pStyle w:val="TOC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351439" w:history="1">
        <w:r w:rsidR="00682184" w:rsidRPr="00934546">
          <w:rPr>
            <w:rStyle w:val="Hyperlink"/>
            <w:noProof/>
          </w:rPr>
          <w:t>2.4</w:t>
        </w:r>
        <w:r w:rsidR="0068218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82184" w:rsidRPr="00934546">
          <w:rPr>
            <w:rStyle w:val="Hyperlink"/>
            <w:noProof/>
          </w:rPr>
          <w:t>Evolution of the Project Development Plan</w:t>
        </w:r>
        <w:r w:rsidR="00D30EC9">
          <w:rPr>
            <w:rStyle w:val="Hyperlink"/>
            <w:noProof/>
          </w:rPr>
          <w:tab/>
        </w:r>
        <w:r w:rsidR="00682184">
          <w:rPr>
            <w:noProof/>
            <w:webHidden/>
          </w:rPr>
          <w:t xml:space="preserve"> </w:t>
        </w:r>
        <w:r w:rsidR="00682184">
          <w:rPr>
            <w:noProof/>
            <w:webHidden/>
          </w:rPr>
          <w:fldChar w:fldCharType="begin"/>
        </w:r>
        <w:r w:rsidR="00682184">
          <w:rPr>
            <w:noProof/>
            <w:webHidden/>
          </w:rPr>
          <w:instrText xml:space="preserve"> PAGEREF _Toc484351439 \h </w:instrText>
        </w:r>
        <w:r w:rsidR="00682184">
          <w:rPr>
            <w:noProof/>
            <w:webHidden/>
          </w:rPr>
        </w:r>
        <w:r w:rsidR="00682184">
          <w:rPr>
            <w:noProof/>
            <w:webHidden/>
          </w:rPr>
          <w:fldChar w:fldCharType="separate"/>
        </w:r>
        <w:r w:rsidR="00682184">
          <w:rPr>
            <w:noProof/>
            <w:webHidden/>
          </w:rPr>
          <w:t>5</w:t>
        </w:r>
        <w:r w:rsidR="00682184">
          <w:rPr>
            <w:noProof/>
            <w:webHidden/>
          </w:rPr>
          <w:fldChar w:fldCharType="end"/>
        </w:r>
      </w:hyperlink>
    </w:p>
    <w:p w14:paraId="7248E64B" w14:textId="03C3C43C" w:rsidR="00682184" w:rsidRDefault="00745390">
      <w:pPr>
        <w:pStyle w:val="TO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84351440" w:history="1">
        <w:r w:rsidR="00682184" w:rsidRPr="00934546">
          <w:rPr>
            <w:rStyle w:val="Hyperlink"/>
            <w:noProof/>
          </w:rPr>
          <w:t>3.</w:t>
        </w:r>
        <w:r w:rsidR="0068218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82184" w:rsidRPr="00934546">
          <w:rPr>
            <w:rStyle w:val="Hyperlink"/>
            <w:noProof/>
          </w:rPr>
          <w:t>Project Organization</w:t>
        </w:r>
        <w:r w:rsidR="00D30EC9">
          <w:rPr>
            <w:rStyle w:val="Hyperlink"/>
            <w:noProof/>
          </w:rPr>
          <w:tab/>
        </w:r>
        <w:r w:rsidR="00682184">
          <w:rPr>
            <w:noProof/>
            <w:webHidden/>
          </w:rPr>
          <w:t xml:space="preserve"> </w:t>
        </w:r>
        <w:r w:rsidR="00682184">
          <w:rPr>
            <w:noProof/>
            <w:webHidden/>
          </w:rPr>
          <w:fldChar w:fldCharType="begin"/>
        </w:r>
        <w:r w:rsidR="00682184">
          <w:rPr>
            <w:noProof/>
            <w:webHidden/>
          </w:rPr>
          <w:instrText xml:space="preserve"> PAGEREF _Toc484351440 \h </w:instrText>
        </w:r>
        <w:r w:rsidR="00682184">
          <w:rPr>
            <w:noProof/>
            <w:webHidden/>
          </w:rPr>
        </w:r>
        <w:r w:rsidR="00682184">
          <w:rPr>
            <w:noProof/>
            <w:webHidden/>
          </w:rPr>
          <w:fldChar w:fldCharType="separate"/>
        </w:r>
        <w:r w:rsidR="00682184">
          <w:rPr>
            <w:noProof/>
            <w:webHidden/>
          </w:rPr>
          <w:t>5</w:t>
        </w:r>
        <w:r w:rsidR="00682184">
          <w:rPr>
            <w:noProof/>
            <w:webHidden/>
          </w:rPr>
          <w:fldChar w:fldCharType="end"/>
        </w:r>
      </w:hyperlink>
    </w:p>
    <w:p w14:paraId="71B7CD2B" w14:textId="084BEFD7" w:rsidR="00682184" w:rsidRDefault="00745390">
      <w:pPr>
        <w:pStyle w:val="TOC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351441" w:history="1">
        <w:r w:rsidR="00682184" w:rsidRPr="00934546">
          <w:rPr>
            <w:rStyle w:val="Hyperlink"/>
            <w:noProof/>
          </w:rPr>
          <w:t>3.1</w:t>
        </w:r>
        <w:r w:rsidR="0068218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82184" w:rsidRPr="00934546">
          <w:rPr>
            <w:rStyle w:val="Hyperlink"/>
            <w:noProof/>
          </w:rPr>
          <w:t>Roles and Responsibilities</w:t>
        </w:r>
        <w:r w:rsidR="00D30EC9">
          <w:rPr>
            <w:rStyle w:val="Hyperlink"/>
            <w:noProof/>
          </w:rPr>
          <w:tab/>
        </w:r>
        <w:r w:rsidR="00682184">
          <w:rPr>
            <w:noProof/>
            <w:webHidden/>
          </w:rPr>
          <w:t xml:space="preserve"> </w:t>
        </w:r>
        <w:r w:rsidR="00682184">
          <w:rPr>
            <w:noProof/>
            <w:webHidden/>
          </w:rPr>
          <w:fldChar w:fldCharType="begin"/>
        </w:r>
        <w:r w:rsidR="00682184">
          <w:rPr>
            <w:noProof/>
            <w:webHidden/>
          </w:rPr>
          <w:instrText xml:space="preserve"> PAGEREF _Toc484351441 \h </w:instrText>
        </w:r>
        <w:r w:rsidR="00682184">
          <w:rPr>
            <w:noProof/>
            <w:webHidden/>
          </w:rPr>
        </w:r>
        <w:r w:rsidR="00682184">
          <w:rPr>
            <w:noProof/>
            <w:webHidden/>
          </w:rPr>
          <w:fldChar w:fldCharType="separate"/>
        </w:r>
        <w:r w:rsidR="00682184">
          <w:rPr>
            <w:noProof/>
            <w:webHidden/>
          </w:rPr>
          <w:t>5</w:t>
        </w:r>
        <w:r w:rsidR="00682184">
          <w:rPr>
            <w:noProof/>
            <w:webHidden/>
          </w:rPr>
          <w:fldChar w:fldCharType="end"/>
        </w:r>
      </w:hyperlink>
    </w:p>
    <w:p w14:paraId="3346E9A0" w14:textId="643CCDDD" w:rsidR="00682184" w:rsidRDefault="00745390">
      <w:pPr>
        <w:pStyle w:val="TOC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84351442" w:history="1">
        <w:r w:rsidR="00682184" w:rsidRPr="00934546">
          <w:rPr>
            <w:rStyle w:val="Hyperlink"/>
            <w:noProof/>
          </w:rPr>
          <w:t>4.</w:t>
        </w:r>
        <w:r w:rsidR="0068218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82184" w:rsidRPr="00934546">
          <w:rPr>
            <w:rStyle w:val="Hyperlink"/>
            <w:noProof/>
          </w:rPr>
          <w:t>Management Process</w:t>
        </w:r>
        <w:r w:rsidR="00D30EC9">
          <w:rPr>
            <w:rStyle w:val="Hyperlink"/>
            <w:noProof/>
          </w:rPr>
          <w:tab/>
        </w:r>
        <w:r w:rsidR="00682184">
          <w:rPr>
            <w:noProof/>
            <w:webHidden/>
          </w:rPr>
          <w:t xml:space="preserve"> </w:t>
        </w:r>
        <w:r w:rsidR="00682184">
          <w:rPr>
            <w:noProof/>
            <w:webHidden/>
          </w:rPr>
          <w:fldChar w:fldCharType="begin"/>
        </w:r>
        <w:r w:rsidR="00682184">
          <w:rPr>
            <w:noProof/>
            <w:webHidden/>
          </w:rPr>
          <w:instrText xml:space="preserve"> PAGEREF _Toc484351442 \h </w:instrText>
        </w:r>
        <w:r w:rsidR="00682184">
          <w:rPr>
            <w:noProof/>
            <w:webHidden/>
          </w:rPr>
        </w:r>
        <w:r w:rsidR="00682184">
          <w:rPr>
            <w:noProof/>
            <w:webHidden/>
          </w:rPr>
          <w:fldChar w:fldCharType="separate"/>
        </w:r>
        <w:r w:rsidR="00682184">
          <w:rPr>
            <w:noProof/>
            <w:webHidden/>
          </w:rPr>
          <w:t>6</w:t>
        </w:r>
        <w:r w:rsidR="00682184">
          <w:rPr>
            <w:noProof/>
            <w:webHidden/>
          </w:rPr>
          <w:fldChar w:fldCharType="end"/>
        </w:r>
      </w:hyperlink>
    </w:p>
    <w:p w14:paraId="427D7478" w14:textId="0BB2916C" w:rsidR="00682184" w:rsidRDefault="00745390">
      <w:pPr>
        <w:pStyle w:val="TOC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351443" w:history="1">
        <w:r w:rsidR="00682184" w:rsidRPr="00934546">
          <w:rPr>
            <w:rStyle w:val="Hyperlink"/>
            <w:noProof/>
          </w:rPr>
          <w:t>4.1</w:t>
        </w:r>
        <w:r w:rsidR="0068218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82184" w:rsidRPr="00934546">
          <w:rPr>
            <w:rStyle w:val="Hyperlink"/>
            <w:noProof/>
          </w:rPr>
          <w:t>Project Schedule / Milestones</w:t>
        </w:r>
        <w:r w:rsidR="00D30EC9">
          <w:rPr>
            <w:rStyle w:val="Hyperlink"/>
            <w:noProof/>
          </w:rPr>
          <w:tab/>
        </w:r>
        <w:r w:rsidR="00682184">
          <w:rPr>
            <w:noProof/>
            <w:webHidden/>
          </w:rPr>
          <w:t xml:space="preserve"> </w:t>
        </w:r>
        <w:r w:rsidR="00682184">
          <w:rPr>
            <w:noProof/>
            <w:webHidden/>
          </w:rPr>
          <w:fldChar w:fldCharType="begin"/>
        </w:r>
        <w:r w:rsidR="00682184">
          <w:rPr>
            <w:noProof/>
            <w:webHidden/>
          </w:rPr>
          <w:instrText xml:space="preserve"> PAGEREF _Toc484351443 \h </w:instrText>
        </w:r>
        <w:r w:rsidR="00682184">
          <w:rPr>
            <w:noProof/>
            <w:webHidden/>
          </w:rPr>
        </w:r>
        <w:r w:rsidR="00682184">
          <w:rPr>
            <w:noProof/>
            <w:webHidden/>
          </w:rPr>
          <w:fldChar w:fldCharType="separate"/>
        </w:r>
        <w:r w:rsidR="00682184">
          <w:rPr>
            <w:noProof/>
            <w:webHidden/>
          </w:rPr>
          <w:t>6</w:t>
        </w:r>
        <w:r w:rsidR="00682184">
          <w:rPr>
            <w:noProof/>
            <w:webHidden/>
          </w:rPr>
          <w:fldChar w:fldCharType="end"/>
        </w:r>
      </w:hyperlink>
    </w:p>
    <w:p w14:paraId="61E9F529" w14:textId="5C81928E" w:rsidR="00682184" w:rsidRDefault="00745390">
      <w:pPr>
        <w:pStyle w:val="TOC2"/>
        <w:tabs>
          <w:tab w:val="left" w:pos="800"/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84351444" w:history="1">
        <w:r w:rsidR="00682184" w:rsidRPr="00934546">
          <w:rPr>
            <w:rStyle w:val="Hyperlink"/>
            <w:noProof/>
          </w:rPr>
          <w:t>4.2</w:t>
        </w:r>
        <w:r w:rsidR="0068218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82184" w:rsidRPr="00934546">
          <w:rPr>
            <w:rStyle w:val="Hyperlink"/>
            <w:noProof/>
          </w:rPr>
          <w:t>Project Monitoring and Control</w:t>
        </w:r>
        <w:r w:rsidR="00D30EC9">
          <w:rPr>
            <w:rStyle w:val="Hyperlink"/>
            <w:noProof/>
          </w:rPr>
          <w:tab/>
        </w:r>
        <w:r w:rsidR="00682184">
          <w:rPr>
            <w:noProof/>
            <w:webHidden/>
          </w:rPr>
          <w:t xml:space="preserve"> </w:t>
        </w:r>
        <w:r w:rsidR="00682184">
          <w:rPr>
            <w:noProof/>
            <w:webHidden/>
          </w:rPr>
          <w:fldChar w:fldCharType="begin"/>
        </w:r>
        <w:r w:rsidR="00682184">
          <w:rPr>
            <w:noProof/>
            <w:webHidden/>
          </w:rPr>
          <w:instrText xml:space="preserve"> PAGEREF _Toc484351444 \h </w:instrText>
        </w:r>
        <w:r w:rsidR="00682184">
          <w:rPr>
            <w:noProof/>
            <w:webHidden/>
          </w:rPr>
        </w:r>
        <w:r w:rsidR="00682184">
          <w:rPr>
            <w:noProof/>
            <w:webHidden/>
          </w:rPr>
          <w:fldChar w:fldCharType="separate"/>
        </w:r>
        <w:r w:rsidR="00682184">
          <w:rPr>
            <w:noProof/>
            <w:webHidden/>
          </w:rPr>
          <w:t>6</w:t>
        </w:r>
        <w:r w:rsidR="00682184">
          <w:rPr>
            <w:noProof/>
            <w:webHidden/>
          </w:rPr>
          <w:fldChar w:fldCharType="end"/>
        </w:r>
      </w:hyperlink>
    </w:p>
    <w:p w14:paraId="57D5984D" w14:textId="77777777" w:rsidR="00FA13BB" w:rsidRDefault="00C773C7" w:rsidP="00682184">
      <w:pPr>
        <w:pStyle w:val="Title"/>
        <w:jc w:val="both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>
        <w:br w:type="page"/>
      </w:r>
      <w:r w:rsidR="00745390">
        <w:lastRenderedPageBreak/>
        <w:fldChar w:fldCharType="begin"/>
      </w:r>
      <w:r w:rsidR="00745390">
        <w:instrText xml:space="preserve"> TITLE  \* MERGEFORMAT </w:instrText>
      </w:r>
      <w:r w:rsidR="00745390">
        <w:fldChar w:fldCharType="separate"/>
      </w:r>
      <w:r w:rsidR="0057774D">
        <w:t>Project Development Plan</w:t>
      </w:r>
      <w:r w:rsidR="00745390">
        <w:fldChar w:fldCharType="end"/>
      </w:r>
    </w:p>
    <w:p w14:paraId="57D5984E" w14:textId="77777777" w:rsidR="00FA13BB" w:rsidRDefault="00C773C7">
      <w:pPr>
        <w:pStyle w:val="Heading1"/>
      </w:pPr>
      <w:bookmarkStart w:id="0" w:name="_Toc524312826"/>
      <w:bookmarkStart w:id="1" w:name="_Toc484351431"/>
      <w:bookmarkStart w:id="2" w:name="_Toc447095880"/>
      <w:bookmarkStart w:id="3" w:name="_Toc456598586"/>
      <w:bookmarkStart w:id="4" w:name="_Toc456600917"/>
      <w:r>
        <w:t>Introduction</w:t>
      </w:r>
      <w:bookmarkEnd w:id="0"/>
      <w:r w:rsidR="0057774D">
        <w:t xml:space="preserve"> / Team Vision</w:t>
      </w:r>
      <w:bookmarkEnd w:id="1"/>
    </w:p>
    <w:p w14:paraId="57D5984F" w14:textId="3ABBC0F1" w:rsidR="00CF5B8A" w:rsidRDefault="0057774D" w:rsidP="00CF5B8A">
      <w:pPr>
        <w:pStyle w:val="BodyText"/>
      </w:pPr>
      <w:r>
        <w:t xml:space="preserve">Team </w:t>
      </w:r>
      <w:proofErr w:type="spellStart"/>
      <w:r>
        <w:t>Mariotroid</w:t>
      </w:r>
      <w:proofErr w:type="spellEnd"/>
      <w:r>
        <w:t xml:space="preserve"> </w:t>
      </w:r>
      <w:r w:rsidR="00B328D1">
        <w:t xml:space="preserve">(Group Code A) </w:t>
      </w:r>
      <w:r>
        <w:t>is composed of six (6) aspiring game developers. Together, the team will share their passion and develop a single-level 2</w:t>
      </w:r>
      <w:r w:rsidR="00B328D1">
        <w:t xml:space="preserve">D video game called </w:t>
      </w:r>
      <w:proofErr w:type="spellStart"/>
      <w:r w:rsidR="00B328D1">
        <w:t>Mariotroid</w:t>
      </w:r>
      <w:proofErr w:type="spellEnd"/>
      <w:r w:rsidR="00B328D1">
        <w:t>. The Team Members are as follows:</w:t>
      </w:r>
    </w:p>
    <w:p w14:paraId="10FE6A7B" w14:textId="37BD8147" w:rsidR="00B328D1" w:rsidRDefault="00B328D1" w:rsidP="00B328D1">
      <w:pPr>
        <w:pStyle w:val="BodyText"/>
        <w:numPr>
          <w:ilvl w:val="0"/>
          <w:numId w:val="9"/>
        </w:numPr>
      </w:pPr>
      <w:proofErr w:type="spellStart"/>
      <w:r>
        <w:t>Agabi</w:t>
      </w:r>
      <w:proofErr w:type="spellEnd"/>
      <w:r>
        <w:t>, Marvelous (Marv)</w:t>
      </w:r>
    </w:p>
    <w:p w14:paraId="622AFCB8" w14:textId="7C155DB3" w:rsidR="00B328D1" w:rsidRDefault="00B328D1" w:rsidP="00B328D1">
      <w:pPr>
        <w:pStyle w:val="BodyText"/>
        <w:numPr>
          <w:ilvl w:val="0"/>
          <w:numId w:val="9"/>
        </w:numPr>
      </w:pPr>
      <w:r>
        <w:t>Malone, William (Will)</w:t>
      </w:r>
    </w:p>
    <w:p w14:paraId="4FEE9D9D" w14:textId="5AB8A538" w:rsidR="00B328D1" w:rsidRDefault="00B328D1" w:rsidP="00B328D1">
      <w:pPr>
        <w:pStyle w:val="BodyText"/>
        <w:numPr>
          <w:ilvl w:val="0"/>
          <w:numId w:val="9"/>
        </w:numPr>
      </w:pPr>
      <w:r>
        <w:t>Miller, Matthew (Matt)</w:t>
      </w:r>
    </w:p>
    <w:p w14:paraId="6B57FA05" w14:textId="78A745A8" w:rsidR="00B328D1" w:rsidRDefault="00B328D1" w:rsidP="00B328D1">
      <w:pPr>
        <w:pStyle w:val="BodyText"/>
        <w:numPr>
          <w:ilvl w:val="0"/>
          <w:numId w:val="9"/>
        </w:numPr>
      </w:pPr>
      <w:proofErr w:type="spellStart"/>
      <w:r>
        <w:t>Mitson</w:t>
      </w:r>
      <w:proofErr w:type="spellEnd"/>
      <w:r>
        <w:t>, Nathan (Nate)</w:t>
      </w:r>
    </w:p>
    <w:p w14:paraId="4FE5AE06" w14:textId="442848F3" w:rsidR="00B328D1" w:rsidRDefault="00B328D1" w:rsidP="00B328D1">
      <w:pPr>
        <w:pStyle w:val="BodyText"/>
        <w:numPr>
          <w:ilvl w:val="0"/>
          <w:numId w:val="9"/>
        </w:numPr>
      </w:pPr>
      <w:proofErr w:type="spellStart"/>
      <w:r>
        <w:t>Pascual</w:t>
      </w:r>
      <w:proofErr w:type="spellEnd"/>
      <w:r>
        <w:t xml:space="preserve">, </w:t>
      </w:r>
      <w:proofErr w:type="spellStart"/>
      <w:r>
        <w:t>Greggie</w:t>
      </w:r>
      <w:proofErr w:type="spellEnd"/>
      <w:r>
        <w:t xml:space="preserve"> (</w:t>
      </w:r>
      <w:proofErr w:type="spellStart"/>
      <w:r>
        <w:t>Greggie</w:t>
      </w:r>
      <w:proofErr w:type="spellEnd"/>
      <w:r>
        <w:t>)</w:t>
      </w:r>
    </w:p>
    <w:p w14:paraId="18D0AA0F" w14:textId="58836320" w:rsidR="00B328D1" w:rsidRDefault="00B328D1" w:rsidP="00B328D1">
      <w:pPr>
        <w:pStyle w:val="BodyText"/>
        <w:numPr>
          <w:ilvl w:val="0"/>
          <w:numId w:val="9"/>
        </w:numPr>
      </w:pPr>
      <w:r>
        <w:t>Young, Jesse (Jesse)</w:t>
      </w:r>
    </w:p>
    <w:p w14:paraId="57D59850" w14:textId="77777777" w:rsidR="0057774D" w:rsidRPr="0057774D" w:rsidRDefault="00B37EC5" w:rsidP="00CF5B8A">
      <w:pPr>
        <w:pStyle w:val="BodyText"/>
      </w:pPr>
      <w:proofErr w:type="spellStart"/>
      <w:r>
        <w:t>Mariotroid</w:t>
      </w:r>
      <w:proofErr w:type="spellEnd"/>
      <w:r>
        <w:t xml:space="preserve"> will feature animations, score tracking and power-ups.</w:t>
      </w:r>
      <w:r w:rsidR="00CF5B8A">
        <w:t xml:space="preserve"> Time permitting, the following will be added: music, jump/alternate weapon features, animated sprites, and multi-levels.</w:t>
      </w:r>
    </w:p>
    <w:p w14:paraId="57D59851" w14:textId="77777777" w:rsidR="00FA13BB" w:rsidRDefault="00C773C7">
      <w:pPr>
        <w:pStyle w:val="Heading2"/>
      </w:pPr>
      <w:bookmarkStart w:id="5" w:name="_Toc524312827"/>
      <w:bookmarkStart w:id="6" w:name="_Toc484351432"/>
      <w:r>
        <w:t>Purpose</w:t>
      </w:r>
      <w:bookmarkEnd w:id="5"/>
      <w:bookmarkEnd w:id="6"/>
    </w:p>
    <w:p w14:paraId="57D59852" w14:textId="77777777" w:rsidR="00FA13BB" w:rsidRDefault="00C773C7">
      <w:pPr>
        <w:pStyle w:val="BodyText"/>
      </w:pPr>
      <w:r>
        <w:t>The purpose of th</w:t>
      </w:r>
      <w:r w:rsidR="0057774D">
        <w:t>is</w:t>
      </w:r>
      <w:r>
        <w:t xml:space="preserve"> </w:t>
      </w:r>
      <w:r w:rsidR="00666F08">
        <w:rPr>
          <w:i/>
          <w:iCs/>
        </w:rPr>
        <w:t>Project Development Plan</w:t>
      </w:r>
      <w:r>
        <w:t xml:space="preserve"> is to gather all information necessary to control the project. It describes the approach to the development of the </w:t>
      </w:r>
      <w:r w:rsidR="002C2BA4">
        <w:t>game</w:t>
      </w:r>
      <w:r>
        <w:t xml:space="preserve"> and is the top-level plan generated and used by </w:t>
      </w:r>
      <w:r w:rsidR="0057774D">
        <w:t>the team</w:t>
      </w:r>
      <w:r>
        <w:t xml:space="preserve"> to direct the development effort.</w:t>
      </w:r>
    </w:p>
    <w:p w14:paraId="57D59853" w14:textId="77777777" w:rsidR="00FA13BB" w:rsidRDefault="00C773C7">
      <w:pPr>
        <w:pStyle w:val="BodyText"/>
      </w:pPr>
      <w:r>
        <w:t xml:space="preserve">The following people </w:t>
      </w:r>
      <w:r w:rsidR="0057774D">
        <w:t xml:space="preserve">will </w:t>
      </w:r>
      <w:r>
        <w:t xml:space="preserve">use the </w:t>
      </w:r>
      <w:r w:rsidR="00666F08">
        <w:rPr>
          <w:i/>
          <w:iCs/>
        </w:rPr>
        <w:t>Project Development Plan</w:t>
      </w:r>
      <w:r>
        <w:t xml:space="preserve">: </w:t>
      </w:r>
    </w:p>
    <w:p w14:paraId="57D59854" w14:textId="77777777" w:rsidR="00FA13BB" w:rsidRDefault="00C773C7" w:rsidP="00C773C7">
      <w:pPr>
        <w:pStyle w:val="BodyText"/>
        <w:numPr>
          <w:ilvl w:val="0"/>
          <w:numId w:val="3"/>
        </w:numPr>
      </w:pPr>
      <w:r>
        <w:t xml:space="preserve">The </w:t>
      </w:r>
      <w:r>
        <w:rPr>
          <w:rStyle w:val="Strong"/>
        </w:rPr>
        <w:t>project</w:t>
      </w:r>
      <w:r w:rsidR="0057774D">
        <w:rPr>
          <w:rStyle w:val="Strong"/>
        </w:rPr>
        <w:t xml:space="preserve"> leader</w:t>
      </w:r>
      <w:r>
        <w:t xml:space="preserve"> uses it to plan the project schedule and track progress against the schedule. </w:t>
      </w:r>
    </w:p>
    <w:p w14:paraId="57D59855" w14:textId="77777777" w:rsidR="00FA13BB" w:rsidRDefault="00C773C7" w:rsidP="00C773C7">
      <w:pPr>
        <w:pStyle w:val="BodyText"/>
        <w:numPr>
          <w:ilvl w:val="0"/>
          <w:numId w:val="3"/>
        </w:numPr>
      </w:pPr>
      <w:r>
        <w:rPr>
          <w:rStyle w:val="Strong"/>
        </w:rPr>
        <w:t>Project team members</w:t>
      </w:r>
      <w:r>
        <w:t xml:space="preserve"> use it to understand what they need to do, when they need to do it, and what other activities they are dependent upon. </w:t>
      </w:r>
    </w:p>
    <w:p w14:paraId="57D59856" w14:textId="77777777" w:rsidR="00FA13BB" w:rsidRDefault="00C773C7">
      <w:pPr>
        <w:pStyle w:val="Heading2"/>
      </w:pPr>
      <w:bookmarkStart w:id="7" w:name="_Toc524312828"/>
      <w:bookmarkStart w:id="8" w:name="_Toc484351433"/>
      <w:r>
        <w:t>Scope</w:t>
      </w:r>
      <w:bookmarkEnd w:id="7"/>
      <w:bookmarkEnd w:id="8"/>
    </w:p>
    <w:p w14:paraId="57D59857" w14:textId="24B33A11" w:rsidR="00FA13BB" w:rsidRDefault="00C773C7">
      <w:pPr>
        <w:pStyle w:val="BodyText"/>
      </w:pPr>
      <w:r>
        <w:t xml:space="preserve">This </w:t>
      </w:r>
      <w:r w:rsidR="00666F08">
        <w:rPr>
          <w:i/>
          <w:iCs/>
        </w:rPr>
        <w:t>Project Development Plan</w:t>
      </w:r>
      <w:r>
        <w:t xml:space="preserve"> describes the overall plan to be used by</w:t>
      </w:r>
      <w:r w:rsidR="004E2102">
        <w:t xml:space="preserve"> the</w:t>
      </w:r>
      <w:r>
        <w:t xml:space="preserve"> t</w:t>
      </w:r>
      <w:r w:rsidR="00B37EC5">
        <w:t>eam</w:t>
      </w:r>
      <w:r>
        <w:t>. The details of the individual iterations will be described in the Iteration Plans.</w:t>
      </w:r>
      <w:r w:rsidR="0057774D">
        <w:t xml:space="preserve"> </w:t>
      </w:r>
      <w:r>
        <w:t xml:space="preserve">The plans as outlined in this document are based upon the product requirements as defined </w:t>
      </w:r>
      <w:r w:rsidR="0057774D">
        <w:t>by</w:t>
      </w:r>
      <w:r>
        <w:t xml:space="preserve"> the </w:t>
      </w:r>
      <w:r w:rsidR="0057774D">
        <w:rPr>
          <w:i/>
          <w:iCs/>
        </w:rPr>
        <w:t>Team Vision</w:t>
      </w:r>
      <w:r>
        <w:t>.</w:t>
      </w:r>
    </w:p>
    <w:p w14:paraId="57D59858" w14:textId="77777777" w:rsidR="00FA13BB" w:rsidRDefault="00C773C7">
      <w:pPr>
        <w:pStyle w:val="Heading2"/>
      </w:pPr>
      <w:bookmarkStart w:id="9" w:name="_Toc524312831"/>
      <w:bookmarkStart w:id="10" w:name="_Toc484351434"/>
      <w:r>
        <w:t>Overview</w:t>
      </w:r>
      <w:bookmarkEnd w:id="9"/>
      <w:bookmarkEnd w:id="10"/>
    </w:p>
    <w:p w14:paraId="57D59859" w14:textId="77777777" w:rsidR="00FA13BB" w:rsidRDefault="00C773C7">
      <w:pPr>
        <w:pStyle w:val="BodyText"/>
      </w:pPr>
      <w:r>
        <w:t xml:space="preserve">This </w:t>
      </w:r>
      <w:r w:rsidR="00666F08">
        <w:rPr>
          <w:i/>
          <w:iCs/>
        </w:rPr>
        <w:t>Project Development Plan</w:t>
      </w:r>
      <w:r>
        <w:t xml:space="preserve"> contains the following information:</w:t>
      </w:r>
    </w:p>
    <w:p w14:paraId="57D5985A" w14:textId="77777777" w:rsidR="00FA13BB" w:rsidRDefault="00C773C7">
      <w:pPr>
        <w:pStyle w:val="BodyText"/>
      </w:pPr>
      <w:r>
        <w:t xml:space="preserve">Project </w:t>
      </w:r>
      <w:r w:rsidR="00CF5B8A">
        <w:t xml:space="preserve">Overview </w:t>
      </w:r>
      <w:r>
        <w:t xml:space="preserve">— provides a description of the </w:t>
      </w:r>
      <w:r w:rsidR="00237B9A">
        <w:t>system specifications and programing language to be utilized.</w:t>
      </w:r>
      <w:r w:rsidR="00CF5B8A">
        <w:t xml:space="preserve"> The story of the video game is also summarized.</w:t>
      </w:r>
    </w:p>
    <w:p w14:paraId="57D5985B" w14:textId="77777777" w:rsidR="00FA13BB" w:rsidRDefault="00C773C7">
      <w:pPr>
        <w:pStyle w:val="BodyText"/>
      </w:pPr>
      <w:r>
        <w:t>Project Organization — describes the organizational structure of the project team.</w:t>
      </w:r>
    </w:p>
    <w:p w14:paraId="57D5985C" w14:textId="77777777" w:rsidR="00FA13BB" w:rsidRDefault="00B37EC5">
      <w:pPr>
        <w:pStyle w:val="BodyText"/>
      </w:pPr>
      <w:r>
        <w:t xml:space="preserve">Management Process — </w:t>
      </w:r>
      <w:r w:rsidR="00C773C7">
        <w:t>defines the major phases and milestones for the project.</w:t>
      </w:r>
    </w:p>
    <w:p w14:paraId="57D5985D" w14:textId="77777777" w:rsidR="00FA13BB" w:rsidRDefault="00C773C7">
      <w:pPr>
        <w:pStyle w:val="Heading1"/>
      </w:pPr>
      <w:bookmarkStart w:id="11" w:name="_Toc524312832"/>
      <w:bookmarkStart w:id="12" w:name="_Toc484351435"/>
      <w:r>
        <w:t>Project Overview</w:t>
      </w:r>
      <w:bookmarkEnd w:id="11"/>
      <w:bookmarkEnd w:id="12"/>
    </w:p>
    <w:p w14:paraId="57D5985E" w14:textId="77777777" w:rsidR="00FA13BB" w:rsidRDefault="00237B9A">
      <w:pPr>
        <w:pStyle w:val="Heading2"/>
      </w:pPr>
      <w:bookmarkStart w:id="13" w:name="_Toc484351436"/>
      <w:r>
        <w:t>System Specifications</w:t>
      </w:r>
      <w:bookmarkEnd w:id="13"/>
    </w:p>
    <w:p w14:paraId="57D5985F" w14:textId="77777777" w:rsidR="00237B9A" w:rsidRDefault="00693FBE" w:rsidP="00237B9A">
      <w:pPr>
        <w:pStyle w:val="BodyText"/>
      </w:pPr>
      <w:r>
        <w:t>The following is the required system specification:</w:t>
      </w:r>
    </w:p>
    <w:p w14:paraId="57D59860" w14:textId="77777777" w:rsidR="00693FBE" w:rsidRPr="00693FBE" w:rsidRDefault="00693FBE" w:rsidP="00C773C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93FBE">
        <w:rPr>
          <w:sz w:val="20"/>
          <w:szCs w:val="20"/>
        </w:rPr>
        <w:t>PC with JDK/JRE 8u131 or above.</w:t>
      </w:r>
    </w:p>
    <w:p w14:paraId="57D59861" w14:textId="77777777" w:rsidR="00693FBE" w:rsidRPr="00693FBE" w:rsidRDefault="00693FBE" w:rsidP="00C773C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93FBE">
        <w:rPr>
          <w:sz w:val="20"/>
          <w:szCs w:val="20"/>
        </w:rPr>
        <w:t>4 Core Processor with at least 1GB of RAM.</w:t>
      </w:r>
    </w:p>
    <w:p w14:paraId="57D59862" w14:textId="77777777" w:rsidR="00693FBE" w:rsidRDefault="00693FBE" w:rsidP="00C773C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93FBE">
        <w:rPr>
          <w:sz w:val="20"/>
          <w:szCs w:val="20"/>
        </w:rPr>
        <w:t>Windows/Mac/Linux Compatible</w:t>
      </w:r>
    </w:p>
    <w:p w14:paraId="57D59863" w14:textId="1C1D5ED6" w:rsidR="006D6D08" w:rsidRPr="00F45D7C" w:rsidRDefault="00822BBF" w:rsidP="00C773C7">
      <w:pPr>
        <w:pStyle w:val="ListParagraph"/>
        <w:numPr>
          <w:ilvl w:val="0"/>
          <w:numId w:val="6"/>
        </w:numPr>
        <w:rPr>
          <w:rFonts w:eastAsia="Times New Roman" w:cs="Times New Roman"/>
          <w:i/>
          <w:iCs/>
          <w:color w:val="000000" w:themeColor="text1"/>
          <w:sz w:val="20"/>
          <w:szCs w:val="20"/>
        </w:rPr>
      </w:pPr>
      <w:r>
        <w:rPr>
          <w:rFonts w:eastAsia="Times New Roman" w:cs="Times New Roman"/>
          <w:iCs/>
          <w:color w:val="000000" w:themeColor="text1"/>
          <w:sz w:val="20"/>
          <w:szCs w:val="20"/>
        </w:rPr>
        <w:t>Development using</w:t>
      </w:r>
      <w:r w:rsidR="00D60424" w:rsidRPr="00F45D7C">
        <w:rPr>
          <w:rFonts w:eastAsia="Times New Roman" w:cs="Times New Roman"/>
          <w:iCs/>
          <w:color w:val="000000" w:themeColor="text1"/>
          <w:sz w:val="20"/>
          <w:szCs w:val="20"/>
        </w:rPr>
        <w:t xml:space="preserve"> Java programming language and </w:t>
      </w:r>
      <w:proofErr w:type="spellStart"/>
      <w:r w:rsidR="00D60424" w:rsidRPr="00F45D7C">
        <w:rPr>
          <w:rFonts w:eastAsia="Times New Roman" w:cs="Times New Roman"/>
          <w:iCs/>
          <w:color w:val="000000" w:themeColor="text1"/>
          <w:sz w:val="20"/>
          <w:szCs w:val="20"/>
        </w:rPr>
        <w:t>jogl</w:t>
      </w:r>
      <w:proofErr w:type="spellEnd"/>
      <w:r w:rsidR="00D60424" w:rsidRPr="00F45D7C">
        <w:rPr>
          <w:rFonts w:eastAsia="Times New Roman" w:cs="Times New Roman"/>
          <w:iCs/>
          <w:color w:val="000000" w:themeColor="text1"/>
          <w:sz w:val="20"/>
          <w:szCs w:val="20"/>
        </w:rPr>
        <w:t xml:space="preserve">-all and </w:t>
      </w:r>
      <w:proofErr w:type="spellStart"/>
      <w:r w:rsidR="00D60424" w:rsidRPr="00F45D7C">
        <w:rPr>
          <w:rFonts w:eastAsia="Times New Roman" w:cs="Times New Roman"/>
          <w:iCs/>
          <w:color w:val="000000" w:themeColor="text1"/>
          <w:sz w:val="20"/>
          <w:szCs w:val="20"/>
        </w:rPr>
        <w:t>gluegen-rt</w:t>
      </w:r>
      <w:proofErr w:type="spellEnd"/>
      <w:r w:rsidR="00D60424" w:rsidRPr="00F45D7C">
        <w:rPr>
          <w:rFonts w:eastAsia="Times New Roman" w:cs="Times New Roman"/>
          <w:iCs/>
          <w:color w:val="000000" w:themeColor="text1"/>
          <w:sz w:val="20"/>
          <w:szCs w:val="20"/>
        </w:rPr>
        <w:t xml:space="preserve"> libraries</w:t>
      </w:r>
    </w:p>
    <w:p w14:paraId="57D59864" w14:textId="77777777" w:rsidR="00FA13BB" w:rsidRDefault="00CF5B8A">
      <w:pPr>
        <w:pStyle w:val="Heading2"/>
      </w:pPr>
      <w:bookmarkStart w:id="14" w:name="_Toc484351437"/>
      <w:r>
        <w:lastRenderedPageBreak/>
        <w:t>Game Story / Scenario</w:t>
      </w:r>
      <w:bookmarkEnd w:id="14"/>
    </w:p>
    <w:p w14:paraId="57D59866" w14:textId="4357A560" w:rsidR="00CF5B8A" w:rsidRPr="00CF5B8A" w:rsidRDefault="00CF5B8A" w:rsidP="00B328D1">
      <w:pPr>
        <w:ind w:left="720"/>
      </w:pPr>
      <w:r>
        <w:t>In the not too distant future a mysterious calamity has befallen the Earth. An evil has spread through the land, killing crops, making children vanish from their homes in the dead of night, and allowing vi</w:t>
      </w:r>
      <w:r w:rsidR="004E2102">
        <w:t>ci</w:t>
      </w:r>
      <w:r>
        <w:t xml:space="preserve">ous rulers to rise into power. Join </w:t>
      </w:r>
      <w:proofErr w:type="spellStart"/>
      <w:r w:rsidR="00D023B3">
        <w:t>Mariotroid</w:t>
      </w:r>
      <w:proofErr w:type="spellEnd"/>
      <w:r>
        <w:t xml:space="preserve">, as he embarks on a quest to right the wrongs of this world and seek revenge for all those who have been lost. </w:t>
      </w:r>
      <w:proofErr w:type="spellStart"/>
      <w:r w:rsidR="00D023B3">
        <w:t>Mariotroid</w:t>
      </w:r>
      <w:proofErr w:type="spellEnd"/>
      <w:r>
        <w:t xml:space="preserve"> must rise up and defeat this evil threat that has come to simply be known as “The Calamity</w:t>
      </w:r>
      <w:r w:rsidR="00632665">
        <w:t>.”</w:t>
      </w:r>
      <w:r>
        <w:t xml:space="preserve"> </w:t>
      </w:r>
    </w:p>
    <w:p w14:paraId="57D59867" w14:textId="77777777" w:rsidR="00FA13BB" w:rsidRDefault="00C773C7">
      <w:pPr>
        <w:pStyle w:val="Heading2"/>
      </w:pPr>
      <w:bookmarkStart w:id="15" w:name="_Toc524312835"/>
      <w:bookmarkStart w:id="16" w:name="_Toc484351438"/>
      <w:r>
        <w:t>Project Deliverables</w:t>
      </w:r>
      <w:bookmarkEnd w:id="15"/>
      <w:bookmarkEnd w:id="16"/>
    </w:p>
    <w:p w14:paraId="57D59868" w14:textId="77777777" w:rsidR="00FA13BB" w:rsidRDefault="00C773C7">
      <w:pPr>
        <w:pStyle w:val="BodyText"/>
      </w:pPr>
      <w:r>
        <w:t xml:space="preserve">Deliverables for each project phase are identified in the </w:t>
      </w:r>
      <w:r w:rsidR="00CF5B8A">
        <w:t>CMSC 495 Project Elaborations document</w:t>
      </w:r>
      <w:r>
        <w:t xml:space="preserve">.  Deliverables are delivered </w:t>
      </w:r>
      <w:r w:rsidR="00CF5B8A">
        <w:t>weekly, as instructed by the professor. Deliverables beginning in Week 2 are as follows:</w:t>
      </w:r>
    </w:p>
    <w:p w14:paraId="57D59869" w14:textId="77777777" w:rsidR="00CF5B8A" w:rsidRDefault="00CF5B8A" w:rsidP="00C773C7">
      <w:pPr>
        <w:pStyle w:val="BodyText"/>
        <w:numPr>
          <w:ilvl w:val="0"/>
          <w:numId w:val="7"/>
        </w:numPr>
      </w:pPr>
      <w:r>
        <w:t>Week 2 – Plans and Specifications</w:t>
      </w:r>
    </w:p>
    <w:p w14:paraId="57D5986A" w14:textId="77777777" w:rsidR="00CF5B8A" w:rsidRDefault="00CF5B8A" w:rsidP="00C773C7">
      <w:pPr>
        <w:pStyle w:val="BodyText"/>
        <w:numPr>
          <w:ilvl w:val="0"/>
          <w:numId w:val="7"/>
        </w:numPr>
      </w:pPr>
      <w:r>
        <w:t>Week 3 – User’s Guide and Test Plan</w:t>
      </w:r>
    </w:p>
    <w:p w14:paraId="57D5986B" w14:textId="77777777" w:rsidR="00CF5B8A" w:rsidRDefault="00CF5B8A" w:rsidP="00C773C7">
      <w:pPr>
        <w:pStyle w:val="BodyText"/>
        <w:numPr>
          <w:ilvl w:val="0"/>
          <w:numId w:val="7"/>
        </w:numPr>
      </w:pPr>
      <w:r>
        <w:t>Week 4 – Design</w:t>
      </w:r>
    </w:p>
    <w:p w14:paraId="57D5986C" w14:textId="77777777" w:rsidR="00CF5B8A" w:rsidRDefault="00CF5B8A" w:rsidP="00C773C7">
      <w:pPr>
        <w:pStyle w:val="BodyText"/>
        <w:numPr>
          <w:ilvl w:val="0"/>
          <w:numId w:val="7"/>
        </w:numPr>
      </w:pPr>
      <w:r>
        <w:t>Week 5 – Phase I (Software)</w:t>
      </w:r>
    </w:p>
    <w:p w14:paraId="57D5986D" w14:textId="77777777" w:rsidR="00CF5B8A" w:rsidRDefault="00CF5B8A" w:rsidP="00C773C7">
      <w:pPr>
        <w:pStyle w:val="BodyText"/>
        <w:numPr>
          <w:ilvl w:val="0"/>
          <w:numId w:val="7"/>
        </w:numPr>
      </w:pPr>
      <w:r>
        <w:t>Week 6 – Phase II (Software)</w:t>
      </w:r>
    </w:p>
    <w:p w14:paraId="57D5986E" w14:textId="77777777" w:rsidR="00CF5B8A" w:rsidRDefault="00CF5B8A" w:rsidP="00C773C7">
      <w:pPr>
        <w:pStyle w:val="BodyText"/>
        <w:numPr>
          <w:ilvl w:val="0"/>
          <w:numId w:val="7"/>
        </w:numPr>
      </w:pPr>
      <w:r>
        <w:t>Week 7 – Phase III (Software)</w:t>
      </w:r>
    </w:p>
    <w:p w14:paraId="57D5986F" w14:textId="77777777" w:rsidR="00CF5B8A" w:rsidRDefault="00CF5B8A" w:rsidP="00C773C7">
      <w:pPr>
        <w:pStyle w:val="BodyText"/>
        <w:numPr>
          <w:ilvl w:val="0"/>
          <w:numId w:val="7"/>
        </w:numPr>
      </w:pPr>
      <w:r>
        <w:t xml:space="preserve">Week 8 – Phase IV (Final </w:t>
      </w:r>
      <w:r w:rsidR="00442B2B">
        <w:t>Report</w:t>
      </w:r>
      <w:r>
        <w:t>)</w:t>
      </w:r>
    </w:p>
    <w:p w14:paraId="57D59870" w14:textId="77777777" w:rsidR="00FA13BB" w:rsidRDefault="00C773C7">
      <w:pPr>
        <w:pStyle w:val="Heading2"/>
      </w:pPr>
      <w:bookmarkStart w:id="17" w:name="_Toc524312836"/>
      <w:bookmarkStart w:id="18" w:name="_Toc484351439"/>
      <w:r>
        <w:t xml:space="preserve">Evolution of the </w:t>
      </w:r>
      <w:r w:rsidR="00666F08">
        <w:t>Project Development Plan</w:t>
      </w:r>
      <w:bookmarkEnd w:id="17"/>
      <w:bookmarkEnd w:id="18"/>
    </w:p>
    <w:p w14:paraId="57D59871" w14:textId="2E842761" w:rsidR="00FA13BB" w:rsidRDefault="00C773C7">
      <w:pPr>
        <w:pStyle w:val="BodyText"/>
      </w:pPr>
      <w:r>
        <w:t xml:space="preserve">The </w:t>
      </w:r>
      <w:r w:rsidR="00666F08">
        <w:rPr>
          <w:i/>
          <w:iCs/>
        </w:rPr>
        <w:t>Project Development Plan</w:t>
      </w:r>
      <w:r>
        <w:t xml:space="preserve"> will be revised prior to the start of each</w:t>
      </w:r>
      <w:r w:rsidR="00267F44">
        <w:t xml:space="preserve"> week</w:t>
      </w:r>
      <w:r>
        <w:t>.</w:t>
      </w:r>
      <w:r w:rsidR="00693FBE">
        <w:t xml:space="preserve"> </w:t>
      </w:r>
      <w:r w:rsidR="006D6D08">
        <w:t xml:space="preserve">The evolution of this Plan will </w:t>
      </w:r>
      <w:r w:rsidR="007253D4">
        <w:t>be based</w:t>
      </w:r>
      <w:r w:rsidR="006D6D08">
        <w:t xml:space="preserve"> upon the team’s decision to modify the plan. Major considerations will be </w:t>
      </w:r>
      <w:r w:rsidR="00267F44">
        <w:t>(as noted in the CMSC 495 Project Elaborations document):</w:t>
      </w:r>
    </w:p>
    <w:p w14:paraId="57D59872" w14:textId="77777777" w:rsidR="00267F44" w:rsidRPr="00267F44" w:rsidRDefault="00267F44" w:rsidP="00C773C7">
      <w:pPr>
        <w:widowControl/>
        <w:numPr>
          <w:ilvl w:val="0"/>
          <w:numId w:val="5"/>
        </w:numPr>
        <w:spacing w:after="120"/>
      </w:pPr>
      <w:r w:rsidRPr="00267F44">
        <w:t>who did what this week,</w:t>
      </w:r>
    </w:p>
    <w:p w14:paraId="57D59873" w14:textId="77777777" w:rsidR="00267F44" w:rsidRPr="00267F44" w:rsidRDefault="00267F44" w:rsidP="00C773C7">
      <w:pPr>
        <w:widowControl/>
        <w:numPr>
          <w:ilvl w:val="0"/>
          <w:numId w:val="5"/>
        </w:numPr>
        <w:spacing w:after="120"/>
      </w:pPr>
      <w:r w:rsidRPr="00267F44">
        <w:t>the original milestones for this week,</w:t>
      </w:r>
    </w:p>
    <w:p w14:paraId="57D59874" w14:textId="2E37BB6C" w:rsidR="00267F44" w:rsidRPr="00267F44" w:rsidRDefault="00632665" w:rsidP="00C773C7">
      <w:pPr>
        <w:widowControl/>
        <w:numPr>
          <w:ilvl w:val="0"/>
          <w:numId w:val="5"/>
        </w:numPr>
        <w:spacing w:after="120"/>
      </w:pPr>
      <w:r>
        <w:t>whether or not team members</w:t>
      </w:r>
      <w:r w:rsidR="00267F44" w:rsidRPr="00267F44">
        <w:t xml:space="preserve"> are on schedule,</w:t>
      </w:r>
    </w:p>
    <w:p w14:paraId="57D59875" w14:textId="22BA1BF5" w:rsidR="00267F44" w:rsidRPr="00267F44" w:rsidRDefault="00267F44" w:rsidP="00C773C7">
      <w:pPr>
        <w:widowControl/>
        <w:numPr>
          <w:ilvl w:val="0"/>
          <w:numId w:val="5"/>
        </w:numPr>
        <w:spacing w:after="120"/>
      </w:pPr>
      <w:r w:rsidRPr="00267F44">
        <w:t>special pro</w:t>
      </w:r>
      <w:r w:rsidR="00632665">
        <w:t>blems that were encountered,</w:t>
      </w:r>
    </w:p>
    <w:p w14:paraId="57D59876" w14:textId="5EFC0B82" w:rsidR="00267F44" w:rsidRPr="00267F44" w:rsidRDefault="00267F44" w:rsidP="00C773C7">
      <w:pPr>
        <w:widowControl/>
        <w:numPr>
          <w:ilvl w:val="0"/>
          <w:numId w:val="5"/>
        </w:numPr>
        <w:spacing w:after="120"/>
      </w:pPr>
      <w:r w:rsidRPr="00267F44">
        <w:t>a reevaluation of the all the decisions made so far - from the very beginning,</w:t>
      </w:r>
      <w:r w:rsidR="00632665">
        <w:t xml:space="preserve"> and</w:t>
      </w:r>
    </w:p>
    <w:p w14:paraId="57D59877" w14:textId="221446B2" w:rsidR="00693FBE" w:rsidRDefault="00632665" w:rsidP="00C773C7">
      <w:pPr>
        <w:widowControl/>
        <w:numPr>
          <w:ilvl w:val="0"/>
          <w:numId w:val="5"/>
        </w:numPr>
        <w:spacing w:after="120"/>
      </w:pPr>
      <w:proofErr w:type="gramStart"/>
      <w:r>
        <w:t>taking</w:t>
      </w:r>
      <w:proofErr w:type="gramEnd"/>
      <w:r>
        <w:t xml:space="preserve"> note of </w:t>
      </w:r>
      <w:r w:rsidR="00267F44" w:rsidRPr="00267F44">
        <w:t>changes to any of the pr</w:t>
      </w:r>
      <w:r>
        <w:t>evious documents</w:t>
      </w:r>
      <w:r w:rsidR="00267F44" w:rsidRPr="00267F44">
        <w:t>.</w:t>
      </w:r>
    </w:p>
    <w:p w14:paraId="57D59878" w14:textId="77777777" w:rsidR="00FA13BB" w:rsidRDefault="00C773C7">
      <w:pPr>
        <w:pStyle w:val="Heading1"/>
      </w:pPr>
      <w:bookmarkStart w:id="19" w:name="_Toc524312837"/>
      <w:bookmarkStart w:id="20" w:name="_Toc484351440"/>
      <w:r>
        <w:t>Project Organization</w:t>
      </w:r>
      <w:bookmarkEnd w:id="19"/>
      <w:bookmarkEnd w:id="20"/>
    </w:p>
    <w:p w14:paraId="57D59879" w14:textId="77777777" w:rsidR="00FA13BB" w:rsidRDefault="00C773C7">
      <w:pPr>
        <w:pStyle w:val="Heading2"/>
      </w:pPr>
      <w:bookmarkStart w:id="21" w:name="_Toc524312840"/>
      <w:bookmarkStart w:id="22" w:name="_Toc484351441"/>
      <w:r>
        <w:t>Roles and Responsibilities</w:t>
      </w:r>
      <w:bookmarkEnd w:id="21"/>
      <w:bookmarkEnd w:id="22"/>
    </w:p>
    <w:p w14:paraId="57D5987A" w14:textId="77777777" w:rsidR="00693FBE" w:rsidRPr="00693FBE" w:rsidRDefault="00693FBE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693FBE">
        <w:rPr>
          <w:sz w:val="20"/>
          <w:szCs w:val="20"/>
          <w:u w:val="single"/>
        </w:rPr>
        <w:t>Project Lead</w:t>
      </w:r>
      <w:r w:rsidRPr="00693FBE">
        <w:rPr>
          <w:sz w:val="20"/>
          <w:szCs w:val="20"/>
        </w:rPr>
        <w:t xml:space="preserve">: </w:t>
      </w:r>
      <w:proofErr w:type="spellStart"/>
      <w:r w:rsidRPr="00693FBE">
        <w:rPr>
          <w:sz w:val="20"/>
          <w:szCs w:val="20"/>
        </w:rPr>
        <w:t>Greggie</w:t>
      </w:r>
      <w:proofErr w:type="spellEnd"/>
      <w:r w:rsidRPr="00693FBE">
        <w:rPr>
          <w:sz w:val="20"/>
          <w:szCs w:val="20"/>
        </w:rPr>
        <w:t xml:space="preserve"> </w:t>
      </w:r>
    </w:p>
    <w:p w14:paraId="57D5987B" w14:textId="77777777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Issue Weekly Goals</w:t>
      </w:r>
    </w:p>
    <w:p w14:paraId="57D5987C" w14:textId="3CF1A284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Review</w:t>
      </w:r>
      <w:r w:rsidR="00155537">
        <w:rPr>
          <w:sz w:val="20"/>
          <w:szCs w:val="20"/>
        </w:rPr>
        <w:t xml:space="preserve"> weekly d</w:t>
      </w:r>
      <w:r w:rsidR="00632665">
        <w:rPr>
          <w:sz w:val="20"/>
          <w:szCs w:val="20"/>
        </w:rPr>
        <w:t>ocuments before submission</w:t>
      </w:r>
      <w:r w:rsidRPr="00693FBE">
        <w:rPr>
          <w:sz w:val="20"/>
          <w:szCs w:val="20"/>
        </w:rPr>
        <w:t xml:space="preserve"> and issue a</w:t>
      </w:r>
      <w:r w:rsidR="00155537">
        <w:rPr>
          <w:sz w:val="20"/>
          <w:szCs w:val="20"/>
        </w:rPr>
        <w:t>ny revised documents.</w:t>
      </w:r>
    </w:p>
    <w:p w14:paraId="57D5987D" w14:textId="4C351523" w:rsidR="00693FBE" w:rsidRPr="00155537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55537">
        <w:rPr>
          <w:sz w:val="20"/>
          <w:szCs w:val="20"/>
        </w:rPr>
        <w:t>Wor</w:t>
      </w:r>
      <w:r w:rsidR="00155537">
        <w:rPr>
          <w:sz w:val="20"/>
          <w:szCs w:val="20"/>
        </w:rPr>
        <w:t>k closely with design</w:t>
      </w:r>
      <w:r w:rsidRPr="00155537">
        <w:rPr>
          <w:sz w:val="20"/>
          <w:szCs w:val="20"/>
        </w:rPr>
        <w:t>, test,</w:t>
      </w:r>
      <w:r w:rsidR="00155537">
        <w:rPr>
          <w:sz w:val="20"/>
          <w:szCs w:val="20"/>
        </w:rPr>
        <w:t xml:space="preserve"> and</w:t>
      </w:r>
      <w:r w:rsidRPr="00155537">
        <w:rPr>
          <w:sz w:val="20"/>
          <w:szCs w:val="20"/>
        </w:rPr>
        <w:t xml:space="preserve"> </w:t>
      </w:r>
      <w:r w:rsidR="00155537">
        <w:rPr>
          <w:sz w:val="20"/>
          <w:szCs w:val="20"/>
        </w:rPr>
        <w:t>coding leads, as well as</w:t>
      </w:r>
      <w:r w:rsidR="00632665" w:rsidRPr="00155537">
        <w:rPr>
          <w:sz w:val="20"/>
          <w:szCs w:val="20"/>
        </w:rPr>
        <w:t xml:space="preserve"> documentation personnel to e</w:t>
      </w:r>
      <w:r w:rsidRPr="00155537">
        <w:rPr>
          <w:sz w:val="20"/>
          <w:szCs w:val="20"/>
        </w:rPr>
        <w:t>nsure project</w:t>
      </w:r>
      <w:r w:rsidR="00155537">
        <w:rPr>
          <w:sz w:val="20"/>
          <w:szCs w:val="20"/>
        </w:rPr>
        <w:t xml:space="preserve"> quality and timely deliverables</w:t>
      </w:r>
      <w:r w:rsidRPr="00155537">
        <w:rPr>
          <w:sz w:val="20"/>
          <w:szCs w:val="20"/>
        </w:rPr>
        <w:t>.</w:t>
      </w:r>
    </w:p>
    <w:p w14:paraId="57D5987E" w14:textId="1E23BC9E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 xml:space="preserve">Aid with coding </w:t>
      </w:r>
      <w:r w:rsidR="00155537">
        <w:rPr>
          <w:sz w:val="20"/>
          <w:szCs w:val="20"/>
        </w:rPr>
        <w:t>as</w:t>
      </w:r>
      <w:r w:rsidRPr="00693FBE">
        <w:rPr>
          <w:sz w:val="20"/>
          <w:szCs w:val="20"/>
        </w:rPr>
        <w:t xml:space="preserve"> necessary</w:t>
      </w:r>
      <w:r w:rsidR="00155537">
        <w:rPr>
          <w:sz w:val="20"/>
          <w:szCs w:val="20"/>
        </w:rPr>
        <w:t>.</w:t>
      </w:r>
    </w:p>
    <w:p w14:paraId="57D5987F" w14:textId="77777777" w:rsidR="00693FBE" w:rsidRPr="00693FBE" w:rsidRDefault="00693FBE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693FBE">
        <w:rPr>
          <w:sz w:val="20"/>
          <w:szCs w:val="20"/>
          <w:u w:val="single"/>
        </w:rPr>
        <w:t>Definition &amp; Requirements</w:t>
      </w:r>
      <w:r w:rsidRPr="00693FBE">
        <w:rPr>
          <w:sz w:val="20"/>
          <w:szCs w:val="20"/>
        </w:rPr>
        <w:t>: Marv</w:t>
      </w:r>
    </w:p>
    <w:p w14:paraId="57D59880" w14:textId="77777777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Document project plans, goals, and achievements.</w:t>
      </w:r>
    </w:p>
    <w:p w14:paraId="57D59881" w14:textId="77777777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Compose project plan, user guide, and assist with test plan creation.</w:t>
      </w:r>
    </w:p>
    <w:p w14:paraId="57D59882" w14:textId="77777777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Work closely with project lead to ensure all documentation meets the requirements and project goals are being met.</w:t>
      </w:r>
    </w:p>
    <w:p w14:paraId="4782B03F" w14:textId="77777777" w:rsidR="00155537" w:rsidRPr="00693FBE" w:rsidRDefault="00155537" w:rsidP="0015553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 xml:space="preserve">Aid with coding </w:t>
      </w:r>
      <w:r>
        <w:rPr>
          <w:sz w:val="20"/>
          <w:szCs w:val="20"/>
        </w:rPr>
        <w:t>as</w:t>
      </w:r>
      <w:r w:rsidRPr="00693FBE">
        <w:rPr>
          <w:sz w:val="20"/>
          <w:szCs w:val="20"/>
        </w:rPr>
        <w:t xml:space="preserve"> necessary</w:t>
      </w:r>
      <w:r>
        <w:rPr>
          <w:sz w:val="20"/>
          <w:szCs w:val="20"/>
        </w:rPr>
        <w:t>.</w:t>
      </w:r>
    </w:p>
    <w:p w14:paraId="362A2FDB" w14:textId="1484D8ED" w:rsidR="00B328D1" w:rsidRPr="00D44A57" w:rsidRDefault="00B328D1" w:rsidP="002A76C4">
      <w:pPr>
        <w:pStyle w:val="ListParagraph"/>
        <w:numPr>
          <w:ilvl w:val="2"/>
          <w:numId w:val="4"/>
        </w:numPr>
        <w:spacing w:line="240" w:lineRule="auto"/>
        <w:rPr>
          <w:u w:val="single"/>
        </w:rPr>
      </w:pPr>
      <w:r w:rsidRPr="00D44A57">
        <w:rPr>
          <w:sz w:val="20"/>
          <w:szCs w:val="20"/>
          <w:u w:val="single"/>
        </w:rPr>
        <w:br w:type="page"/>
      </w:r>
    </w:p>
    <w:p w14:paraId="57D59884" w14:textId="6B36F38C" w:rsidR="00693FBE" w:rsidRPr="00693FBE" w:rsidRDefault="00693FBE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693FBE">
        <w:rPr>
          <w:sz w:val="20"/>
          <w:szCs w:val="20"/>
          <w:u w:val="single"/>
        </w:rPr>
        <w:lastRenderedPageBreak/>
        <w:t>Testing</w:t>
      </w:r>
      <w:r w:rsidRPr="00693FBE">
        <w:rPr>
          <w:sz w:val="20"/>
          <w:szCs w:val="20"/>
        </w:rPr>
        <w:t>: Nate</w:t>
      </w:r>
    </w:p>
    <w:p w14:paraId="57D59885" w14:textId="77777777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Create test plan for project.</w:t>
      </w:r>
    </w:p>
    <w:p w14:paraId="57D59886" w14:textId="0FAF27C2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Conduct weekly tests of ava</w:t>
      </w:r>
      <w:r w:rsidR="00632665">
        <w:rPr>
          <w:sz w:val="20"/>
          <w:szCs w:val="20"/>
        </w:rPr>
        <w:t>ilable code while reporting and/</w:t>
      </w:r>
      <w:r w:rsidRPr="00693FBE">
        <w:rPr>
          <w:sz w:val="20"/>
          <w:szCs w:val="20"/>
        </w:rPr>
        <w:t>or fixing any bugs that are encountered.</w:t>
      </w:r>
    </w:p>
    <w:p w14:paraId="57D59887" w14:textId="4165FFD5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Work closely with design</w:t>
      </w:r>
      <w:r w:rsidR="00155537">
        <w:rPr>
          <w:sz w:val="20"/>
          <w:szCs w:val="20"/>
        </w:rPr>
        <w:t xml:space="preserve"> and coding leads </w:t>
      </w:r>
      <w:r w:rsidRPr="00693FBE">
        <w:rPr>
          <w:sz w:val="20"/>
          <w:szCs w:val="20"/>
        </w:rPr>
        <w:t>to ensure game vision is being met.</w:t>
      </w:r>
    </w:p>
    <w:p w14:paraId="7BB04AE8" w14:textId="77777777" w:rsidR="00155537" w:rsidRPr="00693FBE" w:rsidRDefault="00155537" w:rsidP="0015553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 xml:space="preserve">Aid with coding </w:t>
      </w:r>
      <w:r>
        <w:rPr>
          <w:sz w:val="20"/>
          <w:szCs w:val="20"/>
        </w:rPr>
        <w:t>as</w:t>
      </w:r>
      <w:r w:rsidRPr="00693FBE">
        <w:rPr>
          <w:sz w:val="20"/>
          <w:szCs w:val="20"/>
        </w:rPr>
        <w:t xml:space="preserve"> necessary</w:t>
      </w:r>
      <w:r>
        <w:rPr>
          <w:sz w:val="20"/>
          <w:szCs w:val="20"/>
        </w:rPr>
        <w:t>.</w:t>
      </w:r>
    </w:p>
    <w:p w14:paraId="57D59889" w14:textId="65C94E17" w:rsidR="00693FBE" w:rsidRPr="00693FBE" w:rsidRDefault="00693FBE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693FBE">
        <w:rPr>
          <w:sz w:val="20"/>
          <w:szCs w:val="20"/>
          <w:u w:val="single"/>
        </w:rPr>
        <w:t>Design</w:t>
      </w:r>
      <w:r w:rsidRPr="00693FBE">
        <w:rPr>
          <w:sz w:val="20"/>
          <w:szCs w:val="20"/>
        </w:rPr>
        <w:t>: Matt</w:t>
      </w:r>
    </w:p>
    <w:p w14:paraId="57D5988A" w14:textId="77777777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Design the overall game layout to include levels, maps, and tentative story.</w:t>
      </w:r>
    </w:p>
    <w:p w14:paraId="57D5988B" w14:textId="77777777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Work closely with testing to ensure game vision is being met and game design lends itself to testing.</w:t>
      </w:r>
    </w:p>
    <w:p w14:paraId="57D5988C" w14:textId="77777777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Provide frequent updates to project lead on changes in design or additions of new ideas.</w:t>
      </w:r>
    </w:p>
    <w:p w14:paraId="3536A74F" w14:textId="77777777" w:rsidR="00155537" w:rsidRPr="00693FBE" w:rsidRDefault="00155537" w:rsidP="0015553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 xml:space="preserve">Aid with coding </w:t>
      </w:r>
      <w:r>
        <w:rPr>
          <w:sz w:val="20"/>
          <w:szCs w:val="20"/>
        </w:rPr>
        <w:t>as</w:t>
      </w:r>
      <w:r w:rsidRPr="00693FBE">
        <w:rPr>
          <w:sz w:val="20"/>
          <w:szCs w:val="20"/>
        </w:rPr>
        <w:t xml:space="preserve"> necessary</w:t>
      </w:r>
      <w:r>
        <w:rPr>
          <w:sz w:val="20"/>
          <w:szCs w:val="20"/>
        </w:rPr>
        <w:t>.</w:t>
      </w:r>
    </w:p>
    <w:p w14:paraId="57D5988E" w14:textId="76C5AB7C" w:rsidR="00693FBE" w:rsidRPr="00693FBE" w:rsidRDefault="00693FBE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693FBE">
        <w:rPr>
          <w:sz w:val="20"/>
          <w:szCs w:val="20"/>
          <w:u w:val="single"/>
        </w:rPr>
        <w:t>Coding Leads</w:t>
      </w:r>
      <w:r w:rsidRPr="00693FBE">
        <w:rPr>
          <w:sz w:val="20"/>
          <w:szCs w:val="20"/>
        </w:rPr>
        <w:t>: Jesse &amp; Will</w:t>
      </w:r>
    </w:p>
    <w:p w14:paraId="57D5988F" w14:textId="77777777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Responsible for the majority of the game coding.</w:t>
      </w:r>
    </w:p>
    <w:p w14:paraId="57D59890" w14:textId="144F4D87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Work closely with design and testing to ensure</w:t>
      </w:r>
      <w:r w:rsidR="00155537">
        <w:rPr>
          <w:sz w:val="20"/>
          <w:szCs w:val="20"/>
        </w:rPr>
        <w:t xml:space="preserve"> the vision is being</w:t>
      </w:r>
      <w:r w:rsidRPr="00693FBE">
        <w:rPr>
          <w:sz w:val="20"/>
          <w:szCs w:val="20"/>
        </w:rPr>
        <w:t xml:space="preserve"> realized in code.</w:t>
      </w:r>
    </w:p>
    <w:p w14:paraId="57D59891" w14:textId="77777777" w:rsidR="00693FBE" w:rsidRPr="00693FBE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Provide frequent updates to project lead and documentation to ensure all team members and documentation are kept updated on the status of the code.</w:t>
      </w:r>
    </w:p>
    <w:p w14:paraId="57D59892" w14:textId="77777777" w:rsidR="00693FBE" w:rsidRPr="00CF5B8A" w:rsidRDefault="00693FBE" w:rsidP="00C773C7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693FBE">
        <w:rPr>
          <w:sz w:val="20"/>
          <w:szCs w:val="20"/>
        </w:rPr>
        <w:t>Send coding tasks to project lead for assignment to other members when necessary.</w:t>
      </w:r>
    </w:p>
    <w:p w14:paraId="57D59893" w14:textId="77777777" w:rsidR="00FA13BB" w:rsidRDefault="00C773C7">
      <w:pPr>
        <w:pStyle w:val="Heading1"/>
      </w:pPr>
      <w:bookmarkStart w:id="23" w:name="_Toc524312841"/>
      <w:bookmarkStart w:id="24" w:name="_Toc484351442"/>
      <w:r>
        <w:t>Management Process</w:t>
      </w:r>
      <w:bookmarkEnd w:id="23"/>
      <w:bookmarkEnd w:id="24"/>
    </w:p>
    <w:p w14:paraId="57D59894" w14:textId="77777777" w:rsidR="00FA13BB" w:rsidRDefault="00C773C7" w:rsidP="00CF5B8A">
      <w:pPr>
        <w:pStyle w:val="Heading2"/>
      </w:pPr>
      <w:bookmarkStart w:id="25" w:name="_Toc524312847"/>
      <w:bookmarkStart w:id="26" w:name="_Toc484351443"/>
      <w:r>
        <w:t>Project Schedule</w:t>
      </w:r>
      <w:bookmarkEnd w:id="25"/>
      <w:r w:rsidR="00E9698A">
        <w:t xml:space="preserve"> / Milestones</w:t>
      </w:r>
      <w:bookmarkEnd w:id="26"/>
    </w:p>
    <w:p w14:paraId="57D59895" w14:textId="77777777" w:rsidR="00E9698A" w:rsidRDefault="00E9698A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The following are the key milestones of our project which will be used to keep the team on schedule:</w:t>
      </w:r>
    </w:p>
    <w:p w14:paraId="57D59896" w14:textId="32E3EBEA" w:rsidR="00E9698A" w:rsidRPr="00E9698A" w:rsidRDefault="00E9698A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t>J</w:t>
      </w:r>
      <w:r w:rsidRPr="00E9698A">
        <w:rPr>
          <w:sz w:val="20"/>
          <w:szCs w:val="20"/>
        </w:rPr>
        <w:t>une 1</w:t>
      </w:r>
      <w:r w:rsidRPr="00E9698A">
        <w:rPr>
          <w:sz w:val="20"/>
          <w:szCs w:val="20"/>
          <w:vertAlign w:val="superscript"/>
        </w:rPr>
        <w:t>st</w:t>
      </w:r>
      <w:r w:rsidR="00B25662">
        <w:rPr>
          <w:sz w:val="20"/>
          <w:szCs w:val="20"/>
        </w:rPr>
        <w:t xml:space="preserve"> - </w:t>
      </w:r>
      <w:r w:rsidRPr="00E9698A">
        <w:rPr>
          <w:sz w:val="20"/>
          <w:szCs w:val="20"/>
        </w:rPr>
        <w:t xml:space="preserve">Initial Design Complete </w:t>
      </w:r>
      <w:r w:rsidRPr="00E9698A">
        <w:rPr>
          <w:sz w:val="20"/>
          <w:szCs w:val="20"/>
        </w:rPr>
        <w:tab/>
      </w:r>
      <w:r w:rsidRPr="00E9698A">
        <w:rPr>
          <w:sz w:val="20"/>
          <w:szCs w:val="20"/>
        </w:rPr>
        <w:tab/>
      </w:r>
      <w:r w:rsidRPr="00E9698A">
        <w:rPr>
          <w:sz w:val="20"/>
          <w:szCs w:val="20"/>
        </w:rPr>
        <w:tab/>
      </w:r>
      <w:r w:rsidR="00B328D1">
        <w:rPr>
          <w:sz w:val="20"/>
          <w:szCs w:val="20"/>
        </w:rPr>
        <w:t>(Matt</w:t>
      </w:r>
      <w:r w:rsidRPr="00E9698A">
        <w:rPr>
          <w:sz w:val="20"/>
          <w:szCs w:val="20"/>
        </w:rPr>
        <w:t>)</w:t>
      </w:r>
    </w:p>
    <w:p w14:paraId="57D59897" w14:textId="53C246AF" w:rsidR="00E9698A" w:rsidRPr="00E9698A" w:rsidRDefault="00E9698A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E9698A">
        <w:rPr>
          <w:sz w:val="20"/>
          <w:szCs w:val="20"/>
        </w:rPr>
        <w:t>June 4</w:t>
      </w:r>
      <w:r w:rsidRPr="00E9698A">
        <w:rPr>
          <w:sz w:val="20"/>
          <w:szCs w:val="20"/>
          <w:vertAlign w:val="superscript"/>
        </w:rPr>
        <w:t>th</w:t>
      </w:r>
      <w:r w:rsidR="00B25662">
        <w:rPr>
          <w:sz w:val="20"/>
          <w:szCs w:val="20"/>
        </w:rPr>
        <w:t xml:space="preserve"> - </w:t>
      </w:r>
      <w:r w:rsidRPr="00E9698A">
        <w:rPr>
          <w:sz w:val="20"/>
          <w:szCs w:val="20"/>
        </w:rPr>
        <w:t>Project Plan Complete</w:t>
      </w:r>
      <w:r w:rsidRPr="00E9698A">
        <w:rPr>
          <w:sz w:val="20"/>
          <w:szCs w:val="20"/>
        </w:rPr>
        <w:tab/>
      </w:r>
      <w:r w:rsidRPr="00E9698A">
        <w:rPr>
          <w:sz w:val="20"/>
          <w:szCs w:val="20"/>
        </w:rPr>
        <w:tab/>
      </w:r>
      <w:r w:rsidRPr="00E9698A">
        <w:rPr>
          <w:sz w:val="20"/>
          <w:szCs w:val="20"/>
        </w:rPr>
        <w:tab/>
        <w:t>(Marv</w:t>
      </w:r>
      <w:r w:rsidR="0064759D">
        <w:rPr>
          <w:sz w:val="20"/>
          <w:szCs w:val="20"/>
        </w:rPr>
        <w:t xml:space="preserve"> &amp; </w:t>
      </w:r>
      <w:proofErr w:type="spellStart"/>
      <w:r w:rsidR="0064759D">
        <w:rPr>
          <w:sz w:val="20"/>
          <w:szCs w:val="20"/>
        </w:rPr>
        <w:t>Greggie</w:t>
      </w:r>
      <w:proofErr w:type="spellEnd"/>
      <w:r w:rsidRPr="00E9698A">
        <w:rPr>
          <w:sz w:val="20"/>
          <w:szCs w:val="20"/>
        </w:rPr>
        <w:t>)</w:t>
      </w:r>
    </w:p>
    <w:p w14:paraId="57D59898" w14:textId="2085956E" w:rsidR="00E9698A" w:rsidRPr="00E9698A" w:rsidRDefault="00E9698A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E9698A">
        <w:rPr>
          <w:sz w:val="20"/>
          <w:szCs w:val="20"/>
        </w:rPr>
        <w:t>June 5</w:t>
      </w:r>
      <w:r w:rsidRPr="00E9698A">
        <w:rPr>
          <w:sz w:val="20"/>
          <w:szCs w:val="20"/>
          <w:vertAlign w:val="superscript"/>
        </w:rPr>
        <w:t>th</w:t>
      </w:r>
      <w:r w:rsidR="00B25662">
        <w:rPr>
          <w:sz w:val="20"/>
          <w:szCs w:val="20"/>
        </w:rPr>
        <w:t xml:space="preserve"> - </w:t>
      </w:r>
      <w:r w:rsidRPr="00E9698A">
        <w:rPr>
          <w:sz w:val="20"/>
          <w:szCs w:val="20"/>
        </w:rPr>
        <w:t xml:space="preserve">First Look Complete </w:t>
      </w:r>
      <w:r w:rsidRPr="00E9698A">
        <w:rPr>
          <w:sz w:val="20"/>
          <w:szCs w:val="20"/>
        </w:rPr>
        <w:tab/>
      </w:r>
      <w:r w:rsidRPr="00E9698A">
        <w:rPr>
          <w:sz w:val="20"/>
          <w:szCs w:val="20"/>
        </w:rPr>
        <w:tab/>
      </w:r>
      <w:r w:rsidRPr="00E9698A">
        <w:rPr>
          <w:sz w:val="20"/>
          <w:szCs w:val="20"/>
        </w:rPr>
        <w:tab/>
      </w:r>
      <w:r w:rsidR="00B328D1">
        <w:rPr>
          <w:sz w:val="20"/>
          <w:szCs w:val="20"/>
        </w:rPr>
        <w:t>(Jesse &amp; Will</w:t>
      </w:r>
      <w:r w:rsidRPr="00E9698A">
        <w:rPr>
          <w:sz w:val="20"/>
          <w:szCs w:val="20"/>
        </w:rPr>
        <w:t>)</w:t>
      </w:r>
    </w:p>
    <w:p w14:paraId="57D59899" w14:textId="5F1E9C16" w:rsidR="00E9698A" w:rsidRPr="00E9698A" w:rsidRDefault="00E9698A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E9698A">
        <w:rPr>
          <w:sz w:val="20"/>
          <w:szCs w:val="20"/>
        </w:rPr>
        <w:t>June 11</w:t>
      </w:r>
      <w:r w:rsidRPr="00E9698A">
        <w:rPr>
          <w:sz w:val="20"/>
          <w:szCs w:val="20"/>
          <w:vertAlign w:val="superscript"/>
        </w:rPr>
        <w:t>th</w:t>
      </w:r>
      <w:r w:rsidR="00B25662">
        <w:rPr>
          <w:sz w:val="20"/>
          <w:szCs w:val="20"/>
        </w:rPr>
        <w:t xml:space="preserve"> - </w:t>
      </w:r>
      <w:r w:rsidRPr="00E9698A">
        <w:rPr>
          <w:sz w:val="20"/>
          <w:szCs w:val="20"/>
        </w:rPr>
        <w:t>Test Plan Complete</w:t>
      </w:r>
      <w:r w:rsidRPr="00E9698A">
        <w:rPr>
          <w:sz w:val="20"/>
          <w:szCs w:val="20"/>
        </w:rPr>
        <w:tab/>
      </w:r>
      <w:r w:rsidRPr="00E9698A">
        <w:rPr>
          <w:sz w:val="20"/>
          <w:szCs w:val="20"/>
        </w:rPr>
        <w:tab/>
      </w:r>
      <w:r w:rsidRPr="00E9698A">
        <w:rPr>
          <w:sz w:val="20"/>
          <w:szCs w:val="20"/>
        </w:rPr>
        <w:tab/>
        <w:t>(Nate</w:t>
      </w:r>
      <w:r w:rsidR="0064759D">
        <w:rPr>
          <w:sz w:val="20"/>
          <w:szCs w:val="20"/>
        </w:rPr>
        <w:t xml:space="preserve"> &amp; </w:t>
      </w:r>
      <w:proofErr w:type="spellStart"/>
      <w:r w:rsidR="0064759D">
        <w:rPr>
          <w:sz w:val="20"/>
          <w:szCs w:val="20"/>
        </w:rPr>
        <w:t>Greggie</w:t>
      </w:r>
      <w:proofErr w:type="spellEnd"/>
      <w:r w:rsidRPr="00E9698A">
        <w:rPr>
          <w:sz w:val="20"/>
          <w:szCs w:val="20"/>
        </w:rPr>
        <w:t>)</w:t>
      </w:r>
    </w:p>
    <w:p w14:paraId="57D5989A" w14:textId="31EB592E" w:rsidR="00E9698A" w:rsidRPr="00E9698A" w:rsidRDefault="00E9698A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E9698A">
        <w:rPr>
          <w:sz w:val="20"/>
          <w:szCs w:val="20"/>
        </w:rPr>
        <w:t>June 12</w:t>
      </w:r>
      <w:r w:rsidRPr="00E9698A">
        <w:rPr>
          <w:sz w:val="20"/>
          <w:szCs w:val="20"/>
          <w:vertAlign w:val="superscript"/>
        </w:rPr>
        <w:t>th</w:t>
      </w:r>
      <w:r w:rsidR="00B25662">
        <w:rPr>
          <w:sz w:val="20"/>
          <w:szCs w:val="20"/>
        </w:rPr>
        <w:t xml:space="preserve"> - </w:t>
      </w:r>
      <w:r w:rsidRPr="00E9698A">
        <w:rPr>
          <w:sz w:val="20"/>
          <w:szCs w:val="20"/>
        </w:rPr>
        <w:t>Movement and C</w:t>
      </w:r>
      <w:r w:rsidR="00B328D1">
        <w:rPr>
          <w:sz w:val="20"/>
          <w:szCs w:val="20"/>
        </w:rPr>
        <w:t>ollisions Demo</w:t>
      </w:r>
      <w:r w:rsidR="00B328D1">
        <w:rPr>
          <w:sz w:val="20"/>
          <w:szCs w:val="20"/>
        </w:rPr>
        <w:tab/>
      </w:r>
      <w:r w:rsidR="00B328D1">
        <w:rPr>
          <w:sz w:val="20"/>
          <w:szCs w:val="20"/>
        </w:rPr>
        <w:tab/>
        <w:t>(Jesse &amp; Will</w:t>
      </w:r>
      <w:r w:rsidRPr="00E9698A">
        <w:rPr>
          <w:sz w:val="20"/>
          <w:szCs w:val="20"/>
        </w:rPr>
        <w:t>)</w:t>
      </w:r>
    </w:p>
    <w:p w14:paraId="57D5989B" w14:textId="3F5E1ADB" w:rsidR="00E9698A" w:rsidRPr="00E9698A" w:rsidRDefault="00E9698A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E9698A">
        <w:rPr>
          <w:sz w:val="20"/>
          <w:szCs w:val="20"/>
        </w:rPr>
        <w:t>June 18</w:t>
      </w:r>
      <w:r w:rsidRPr="00E9698A">
        <w:rPr>
          <w:sz w:val="20"/>
          <w:szCs w:val="20"/>
          <w:vertAlign w:val="superscript"/>
        </w:rPr>
        <w:t>th</w:t>
      </w:r>
      <w:r w:rsidR="00B25662">
        <w:rPr>
          <w:sz w:val="20"/>
          <w:szCs w:val="20"/>
        </w:rPr>
        <w:t xml:space="preserve"> - </w:t>
      </w:r>
      <w:r w:rsidRPr="00E9698A">
        <w:rPr>
          <w:sz w:val="20"/>
          <w:szCs w:val="20"/>
        </w:rPr>
        <w:t>Final P</w:t>
      </w:r>
      <w:r w:rsidR="0064759D">
        <w:rPr>
          <w:sz w:val="20"/>
          <w:szCs w:val="20"/>
        </w:rPr>
        <w:t>roject Design Complete</w:t>
      </w:r>
      <w:r w:rsidR="0064759D">
        <w:rPr>
          <w:sz w:val="20"/>
          <w:szCs w:val="20"/>
        </w:rPr>
        <w:tab/>
      </w:r>
      <w:r w:rsidR="0064759D">
        <w:rPr>
          <w:sz w:val="20"/>
          <w:szCs w:val="20"/>
        </w:rPr>
        <w:tab/>
        <w:t>(Matt</w:t>
      </w:r>
      <w:r w:rsidRPr="00E9698A">
        <w:rPr>
          <w:sz w:val="20"/>
          <w:szCs w:val="20"/>
        </w:rPr>
        <w:t>)</w:t>
      </w:r>
    </w:p>
    <w:p w14:paraId="57D5989C" w14:textId="72CDE422" w:rsidR="00E9698A" w:rsidRPr="00E9698A" w:rsidRDefault="00E9698A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E9698A">
        <w:rPr>
          <w:sz w:val="20"/>
          <w:szCs w:val="20"/>
        </w:rPr>
        <w:t>June 19</w:t>
      </w:r>
      <w:r w:rsidRPr="00E9698A">
        <w:rPr>
          <w:sz w:val="20"/>
          <w:szCs w:val="20"/>
          <w:vertAlign w:val="superscript"/>
        </w:rPr>
        <w:t>th</w:t>
      </w:r>
      <w:r w:rsidR="00B25662">
        <w:rPr>
          <w:sz w:val="20"/>
          <w:szCs w:val="20"/>
        </w:rPr>
        <w:t xml:space="preserve"> - </w:t>
      </w:r>
      <w:r w:rsidRPr="00E9698A">
        <w:rPr>
          <w:sz w:val="20"/>
          <w:szCs w:val="20"/>
        </w:rPr>
        <w:t>Score and Power-Up Demo</w:t>
      </w:r>
      <w:r w:rsidRPr="00E9698A">
        <w:rPr>
          <w:sz w:val="20"/>
          <w:szCs w:val="20"/>
        </w:rPr>
        <w:tab/>
      </w:r>
      <w:r w:rsidRPr="00E9698A">
        <w:rPr>
          <w:sz w:val="20"/>
          <w:szCs w:val="20"/>
        </w:rPr>
        <w:tab/>
        <w:t xml:space="preserve">(Jesse </w:t>
      </w:r>
      <w:r w:rsidR="00B328D1">
        <w:rPr>
          <w:sz w:val="20"/>
          <w:szCs w:val="20"/>
        </w:rPr>
        <w:t>&amp; Will</w:t>
      </w:r>
      <w:r w:rsidRPr="00E9698A">
        <w:rPr>
          <w:sz w:val="20"/>
          <w:szCs w:val="20"/>
        </w:rPr>
        <w:t>)</w:t>
      </w:r>
    </w:p>
    <w:p w14:paraId="57D5989D" w14:textId="624F092D" w:rsidR="00E9698A" w:rsidRPr="00E9698A" w:rsidRDefault="00E9698A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E9698A">
        <w:rPr>
          <w:sz w:val="20"/>
          <w:szCs w:val="20"/>
        </w:rPr>
        <w:t>June 26</w:t>
      </w:r>
      <w:r w:rsidRPr="00E9698A">
        <w:rPr>
          <w:sz w:val="20"/>
          <w:szCs w:val="20"/>
          <w:vertAlign w:val="superscript"/>
        </w:rPr>
        <w:t>th</w:t>
      </w:r>
      <w:r w:rsidR="00B25662">
        <w:rPr>
          <w:sz w:val="20"/>
          <w:szCs w:val="20"/>
        </w:rPr>
        <w:t xml:space="preserve"> - </w:t>
      </w:r>
      <w:r w:rsidRPr="00E9698A">
        <w:rPr>
          <w:sz w:val="20"/>
          <w:szCs w:val="20"/>
        </w:rPr>
        <w:t>Animation Demo</w:t>
      </w:r>
      <w:r w:rsidR="00CF5B8A">
        <w:rPr>
          <w:sz w:val="20"/>
          <w:szCs w:val="20"/>
        </w:rPr>
        <w:tab/>
      </w:r>
      <w:r w:rsidR="00CF5B8A">
        <w:rPr>
          <w:sz w:val="20"/>
          <w:szCs w:val="20"/>
        </w:rPr>
        <w:tab/>
      </w:r>
      <w:r w:rsidR="00CF5B8A">
        <w:rPr>
          <w:sz w:val="20"/>
          <w:szCs w:val="20"/>
        </w:rPr>
        <w:tab/>
      </w:r>
      <w:r w:rsidR="00B328D1">
        <w:rPr>
          <w:sz w:val="20"/>
          <w:szCs w:val="20"/>
        </w:rPr>
        <w:t>(Jesse &amp; Will</w:t>
      </w:r>
      <w:r w:rsidRPr="00E9698A">
        <w:rPr>
          <w:sz w:val="20"/>
          <w:szCs w:val="20"/>
        </w:rPr>
        <w:t>)</w:t>
      </w:r>
    </w:p>
    <w:p w14:paraId="57D5989E" w14:textId="1ADFA754" w:rsidR="00E9698A" w:rsidRPr="00E9698A" w:rsidRDefault="00E9698A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E9698A">
        <w:rPr>
          <w:sz w:val="20"/>
          <w:szCs w:val="20"/>
        </w:rPr>
        <w:t>July 3</w:t>
      </w:r>
      <w:r w:rsidRPr="00E9698A">
        <w:rPr>
          <w:sz w:val="20"/>
          <w:szCs w:val="20"/>
          <w:vertAlign w:val="superscript"/>
        </w:rPr>
        <w:t>rd</w:t>
      </w:r>
      <w:r w:rsidR="00B25662">
        <w:rPr>
          <w:sz w:val="20"/>
          <w:szCs w:val="20"/>
        </w:rPr>
        <w:t xml:space="preserve"> - </w:t>
      </w:r>
      <w:r w:rsidRPr="00E9698A">
        <w:rPr>
          <w:sz w:val="20"/>
          <w:szCs w:val="20"/>
        </w:rPr>
        <w:t>Main Game Complete</w:t>
      </w:r>
      <w:r w:rsidRPr="00E9698A">
        <w:rPr>
          <w:sz w:val="20"/>
          <w:szCs w:val="20"/>
        </w:rPr>
        <w:tab/>
      </w:r>
      <w:r w:rsidRPr="00E9698A">
        <w:rPr>
          <w:sz w:val="20"/>
          <w:szCs w:val="20"/>
        </w:rPr>
        <w:tab/>
      </w:r>
      <w:r w:rsidRPr="00E9698A">
        <w:rPr>
          <w:sz w:val="20"/>
          <w:szCs w:val="20"/>
        </w:rPr>
        <w:tab/>
        <w:t>(All)</w:t>
      </w:r>
    </w:p>
    <w:p w14:paraId="57D5989F" w14:textId="3456E324" w:rsidR="00E9698A" w:rsidRPr="00E9698A" w:rsidRDefault="00E9698A" w:rsidP="00C773C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E9698A">
        <w:rPr>
          <w:sz w:val="20"/>
          <w:szCs w:val="20"/>
        </w:rPr>
        <w:t>July 10</w:t>
      </w:r>
      <w:r w:rsidRPr="00E9698A">
        <w:rPr>
          <w:sz w:val="20"/>
          <w:szCs w:val="20"/>
          <w:vertAlign w:val="superscript"/>
        </w:rPr>
        <w:t>th</w:t>
      </w:r>
      <w:r w:rsidR="00B25662">
        <w:rPr>
          <w:sz w:val="20"/>
          <w:szCs w:val="20"/>
        </w:rPr>
        <w:t xml:space="preserve"> - </w:t>
      </w:r>
      <w:r w:rsidRPr="00E9698A">
        <w:rPr>
          <w:sz w:val="20"/>
          <w:szCs w:val="20"/>
        </w:rPr>
        <w:t>Documentation/User Guide Completed</w:t>
      </w:r>
      <w:r w:rsidRPr="00E9698A">
        <w:rPr>
          <w:sz w:val="20"/>
          <w:szCs w:val="20"/>
        </w:rPr>
        <w:tab/>
        <w:t>(Marv</w:t>
      </w:r>
      <w:r w:rsidR="0064759D">
        <w:rPr>
          <w:sz w:val="20"/>
          <w:szCs w:val="20"/>
        </w:rPr>
        <w:t xml:space="preserve"> &amp; </w:t>
      </w:r>
      <w:proofErr w:type="spellStart"/>
      <w:r w:rsidR="0064759D">
        <w:rPr>
          <w:sz w:val="20"/>
          <w:szCs w:val="20"/>
        </w:rPr>
        <w:t>Greggie</w:t>
      </w:r>
      <w:proofErr w:type="spellEnd"/>
      <w:r w:rsidRPr="00E9698A">
        <w:rPr>
          <w:sz w:val="20"/>
          <w:szCs w:val="20"/>
        </w:rPr>
        <w:t>)</w:t>
      </w:r>
      <w:bookmarkStart w:id="27" w:name="_GoBack"/>
      <w:bookmarkEnd w:id="27"/>
    </w:p>
    <w:p w14:paraId="57D598A0" w14:textId="77777777" w:rsidR="00FA13BB" w:rsidRDefault="00C773C7">
      <w:pPr>
        <w:pStyle w:val="Heading2"/>
      </w:pPr>
      <w:bookmarkStart w:id="28" w:name="_Toc447095892"/>
      <w:bookmarkStart w:id="29" w:name="_Toc512930361"/>
      <w:bookmarkStart w:id="30" w:name="_Toc447095893"/>
      <w:bookmarkStart w:id="31" w:name="_Toc512930362"/>
      <w:bookmarkStart w:id="32" w:name="_Toc430447687"/>
      <w:bookmarkStart w:id="33" w:name="_Toc447095894"/>
      <w:bookmarkStart w:id="34" w:name="_Toc512930363"/>
      <w:bookmarkStart w:id="35" w:name="_Toc430447688"/>
      <w:bookmarkStart w:id="36" w:name="_Toc430447689"/>
      <w:bookmarkStart w:id="37" w:name="_Toc447095895"/>
      <w:bookmarkStart w:id="38" w:name="_Toc512930364"/>
      <w:bookmarkStart w:id="39" w:name="_Toc430447690"/>
      <w:bookmarkStart w:id="40" w:name="_Toc447095896"/>
      <w:bookmarkStart w:id="41" w:name="_Toc512930365"/>
      <w:bookmarkStart w:id="42" w:name="_Toc447095897"/>
      <w:bookmarkStart w:id="43" w:name="_Toc512930366"/>
      <w:bookmarkStart w:id="44" w:name="_Toc430447691"/>
      <w:bookmarkStart w:id="45" w:name="_Toc447095898"/>
      <w:bookmarkStart w:id="46" w:name="_Toc512930367"/>
      <w:bookmarkStart w:id="47" w:name="_Toc447095908"/>
      <w:bookmarkStart w:id="48" w:name="_Toc512930368"/>
      <w:bookmarkStart w:id="49" w:name="_Toc513004379"/>
      <w:bookmarkStart w:id="50" w:name="_Toc484351444"/>
      <w:bookmarkEnd w:id="2"/>
      <w:bookmarkEnd w:id="3"/>
      <w:bookmarkEnd w:id="4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t>Project Monitoring and Control</w:t>
      </w:r>
      <w:bookmarkEnd w:id="49"/>
      <w:bookmarkEnd w:id="50"/>
    </w:p>
    <w:p w14:paraId="57D598A1" w14:textId="77777777" w:rsidR="00FA13BB" w:rsidRDefault="00C773C7">
      <w:pPr>
        <w:pStyle w:val="BodyText"/>
        <w:rPr>
          <w:rStyle w:val="Strong"/>
        </w:rPr>
      </w:pPr>
      <w:bookmarkStart w:id="51" w:name="_Toc447095910"/>
      <w:r>
        <w:rPr>
          <w:rStyle w:val="Strong"/>
        </w:rPr>
        <w:t>Schedule Control</w:t>
      </w:r>
      <w:bookmarkEnd w:id="51"/>
    </w:p>
    <w:p w14:paraId="57D598A2" w14:textId="57AED472" w:rsidR="00FA13BB" w:rsidRDefault="00C773C7">
      <w:pPr>
        <w:pStyle w:val="BodyText"/>
      </w:pPr>
      <w:bookmarkStart w:id="52" w:name="_Toc447095911"/>
      <w:r>
        <w:t xml:space="preserve">The project </w:t>
      </w:r>
      <w:r w:rsidR="00D44A57">
        <w:t>leader</w:t>
      </w:r>
      <w:r>
        <w:t xml:space="preserve"> </w:t>
      </w:r>
      <w:r w:rsidR="00E9698A">
        <w:t xml:space="preserve">and the team members will </w:t>
      </w:r>
      <w:r>
        <w:t xml:space="preserve">maintain a schedule showing the expected date of each milestone. Changes in the schedule will be </w:t>
      </w:r>
      <w:r w:rsidR="00E9698A">
        <w:t>discussed</w:t>
      </w:r>
      <w:r w:rsidR="00D44A57">
        <w:t xml:space="preserve"> by the project leader with the team members</w:t>
      </w:r>
      <w:r w:rsidR="00E9698A">
        <w:t xml:space="preserve"> and target completion dates will be altered as necessary.</w:t>
      </w:r>
    </w:p>
    <w:p w14:paraId="57D598A3" w14:textId="77777777" w:rsidR="00FA13BB" w:rsidRDefault="00C773C7">
      <w:pPr>
        <w:pStyle w:val="BodyText"/>
        <w:rPr>
          <w:rStyle w:val="Strong"/>
        </w:rPr>
      </w:pPr>
      <w:bookmarkStart w:id="53" w:name="_Toc447095912"/>
      <w:bookmarkEnd w:id="52"/>
      <w:r>
        <w:rPr>
          <w:rStyle w:val="Strong"/>
        </w:rPr>
        <w:t>Quality Control</w:t>
      </w:r>
      <w:bookmarkEnd w:id="53"/>
    </w:p>
    <w:p w14:paraId="1080E5E8" w14:textId="41D8F6B9" w:rsidR="0099004D" w:rsidRDefault="00C773C7">
      <w:pPr>
        <w:pStyle w:val="BodyText"/>
        <w:rPr>
          <w:color w:val="000000" w:themeColor="text1"/>
        </w:rPr>
      </w:pPr>
      <w:bookmarkStart w:id="54" w:name="_Toc447095913"/>
      <w:r>
        <w:t xml:space="preserve">All deliverables are required to go through the appropriate review </w:t>
      </w:r>
      <w:r w:rsidR="00CF5B8A">
        <w:t xml:space="preserve">and testing </w:t>
      </w:r>
      <w:r>
        <w:t xml:space="preserve">process, as described in the </w:t>
      </w:r>
      <w:r w:rsidR="00CF5B8A">
        <w:t>Test Plan</w:t>
      </w:r>
      <w:r>
        <w:t xml:space="preserve">. </w:t>
      </w:r>
      <w:r w:rsidR="00D44A57">
        <w:t xml:space="preserve">Testing will be </w:t>
      </w:r>
      <w:r w:rsidR="00BA0AA4">
        <w:t>led</w:t>
      </w:r>
      <w:r w:rsidR="00D44A57">
        <w:t xml:space="preserve"> by </w:t>
      </w:r>
      <w:r w:rsidR="0005367B">
        <w:t>t</w:t>
      </w:r>
      <w:r w:rsidR="00BA0AA4">
        <w:t xml:space="preserve">ester, </w:t>
      </w:r>
      <w:r w:rsidR="00D44A57">
        <w:t xml:space="preserve">Nate. </w:t>
      </w:r>
      <w:r>
        <w:t>The review</w:t>
      </w:r>
      <w:r w:rsidR="00BA0AA4">
        <w:t xml:space="preserve"> by the t</w:t>
      </w:r>
      <w:r w:rsidR="00D44A57">
        <w:t>ester</w:t>
      </w:r>
      <w:r w:rsidR="00BA0AA4">
        <w:t xml:space="preserve"> and the project lead</w:t>
      </w:r>
      <w:r>
        <w:t xml:space="preserve"> is required to ensure that each deliverable is of acceptable quality, using guidelines described </w:t>
      </w:r>
      <w:r w:rsidR="00CF5B8A">
        <w:t>in the User’s Guide and this Project Development Plan</w:t>
      </w:r>
      <w:r>
        <w:t>.</w:t>
      </w:r>
      <w:r w:rsidR="00BA0AA4">
        <w:t xml:space="preserve"> </w:t>
      </w:r>
      <w:r w:rsidR="0099004D" w:rsidRPr="00490E2B">
        <w:rPr>
          <w:color w:val="000000" w:themeColor="text1"/>
        </w:rPr>
        <w:t>Testing will be conducted before the end of each milestone using both white-box testing and black-box testing.  During the white-box testing</w:t>
      </w:r>
      <w:r w:rsidR="00BA0AA4">
        <w:rPr>
          <w:color w:val="000000" w:themeColor="text1"/>
        </w:rPr>
        <w:t>,</w:t>
      </w:r>
      <w:r w:rsidR="0099004D" w:rsidRPr="00490E2B">
        <w:rPr>
          <w:color w:val="000000" w:themeColor="text1"/>
        </w:rPr>
        <w:t xml:space="preserve"> custom test methods will be used as required to ensure all class functionality is thoroughly tested.</w:t>
      </w:r>
    </w:p>
    <w:p w14:paraId="3D7828DC" w14:textId="77777777" w:rsidR="00B25662" w:rsidRDefault="00B25662">
      <w:pPr>
        <w:widowControl/>
        <w:spacing w:line="240" w:lineRule="auto"/>
        <w:rPr>
          <w:rStyle w:val="Strong"/>
        </w:rPr>
      </w:pPr>
      <w:r>
        <w:rPr>
          <w:rStyle w:val="Strong"/>
        </w:rPr>
        <w:br w:type="page"/>
      </w:r>
    </w:p>
    <w:p w14:paraId="36819657" w14:textId="343A5914" w:rsidR="00490E2B" w:rsidRDefault="00490E2B" w:rsidP="00490E2B">
      <w:pPr>
        <w:pStyle w:val="BodyText"/>
        <w:rPr>
          <w:rStyle w:val="Strong"/>
        </w:rPr>
      </w:pPr>
      <w:r>
        <w:rPr>
          <w:rStyle w:val="Strong"/>
        </w:rPr>
        <w:lastRenderedPageBreak/>
        <w:t>Project Close-Out</w:t>
      </w:r>
    </w:p>
    <w:p w14:paraId="4D731CDB" w14:textId="6864F5DC" w:rsidR="00A96277" w:rsidRDefault="00632665" w:rsidP="00B25662">
      <w:pPr>
        <w:pStyle w:val="BodyText"/>
        <w:rPr>
          <w:rStyle w:val="Strong"/>
        </w:rPr>
      </w:pPr>
      <w:r>
        <w:rPr>
          <w:rStyle w:val="Strong"/>
          <w:b w:val="0"/>
        </w:rPr>
        <w:t>Project close-</w:t>
      </w:r>
      <w:r w:rsidR="00016C3C">
        <w:rPr>
          <w:rStyle w:val="Strong"/>
          <w:b w:val="0"/>
        </w:rPr>
        <w:t>out will take place following the project plan and schedule. Staff reassignments will be handled by the project lead</w:t>
      </w:r>
      <w:r w:rsidR="00B328D1">
        <w:rPr>
          <w:rStyle w:val="Strong"/>
          <w:b w:val="0"/>
        </w:rPr>
        <w:t>,</w:t>
      </w:r>
      <w:r w:rsidR="00016C3C">
        <w:rPr>
          <w:rStyle w:val="Strong"/>
          <w:b w:val="0"/>
        </w:rPr>
        <w:t xml:space="preserve"> as needed.</w:t>
      </w:r>
      <w:r w:rsidR="001C15D9">
        <w:rPr>
          <w:rStyle w:val="Strong"/>
          <w:b w:val="0"/>
        </w:rPr>
        <w:t xml:space="preserve"> Project materials will be maintained on </w:t>
      </w:r>
      <w:proofErr w:type="spellStart"/>
      <w:r w:rsidR="001C15D9">
        <w:rPr>
          <w:rStyle w:val="Strong"/>
          <w:b w:val="0"/>
        </w:rPr>
        <w:t>GitHub</w:t>
      </w:r>
      <w:proofErr w:type="spellEnd"/>
      <w:r w:rsidR="001C15D9">
        <w:rPr>
          <w:rStyle w:val="Strong"/>
          <w:b w:val="0"/>
        </w:rPr>
        <w:t xml:space="preserve"> for the duration of the project</w:t>
      </w:r>
      <w:r w:rsidR="003B325B">
        <w:rPr>
          <w:rStyle w:val="Strong"/>
          <w:b w:val="0"/>
        </w:rPr>
        <w:t xml:space="preserve"> and for at least twelve</w:t>
      </w:r>
      <w:r w:rsidR="00B328D1">
        <w:rPr>
          <w:rStyle w:val="Strong"/>
          <w:b w:val="0"/>
        </w:rPr>
        <w:t xml:space="preserve"> (12)</w:t>
      </w:r>
      <w:r w:rsidR="00752CAE">
        <w:rPr>
          <w:rStyle w:val="Strong"/>
          <w:b w:val="0"/>
        </w:rPr>
        <w:t xml:space="preserve"> months after project completion. Post-mortem debriefings and reports will be developed by the documentation team under direction of the project lead or as needed.</w:t>
      </w:r>
    </w:p>
    <w:p w14:paraId="0EC68CDB" w14:textId="61712A5D" w:rsidR="001B58AF" w:rsidRDefault="00B8756A" w:rsidP="001B58AF">
      <w:pPr>
        <w:pStyle w:val="BodyText"/>
        <w:rPr>
          <w:rStyle w:val="Strong"/>
        </w:rPr>
      </w:pPr>
      <w:r>
        <w:rPr>
          <w:rStyle w:val="Strong"/>
        </w:rPr>
        <w:t>Problem Resolution</w:t>
      </w:r>
    </w:p>
    <w:p w14:paraId="768715FB" w14:textId="24ADC068" w:rsidR="00016C3C" w:rsidRDefault="00404BF8" w:rsidP="006E5F18">
      <w:pPr>
        <w:pStyle w:val="BodyText"/>
        <w:rPr>
          <w:rStyle w:val="Strong"/>
          <w:b w:val="0"/>
        </w:rPr>
      </w:pPr>
      <w:r>
        <w:rPr>
          <w:rStyle w:val="Strong"/>
          <w:b w:val="0"/>
        </w:rPr>
        <w:t>If</w:t>
      </w:r>
      <w:r w:rsidR="00970EEE">
        <w:rPr>
          <w:rStyle w:val="Strong"/>
          <w:b w:val="0"/>
        </w:rPr>
        <w:t xml:space="preserve"> two </w:t>
      </w:r>
      <w:r w:rsidR="00D16C8B">
        <w:rPr>
          <w:rStyle w:val="Strong"/>
          <w:b w:val="0"/>
        </w:rPr>
        <w:t xml:space="preserve">(2) </w:t>
      </w:r>
      <w:r w:rsidR="00970EEE">
        <w:rPr>
          <w:rStyle w:val="Strong"/>
          <w:b w:val="0"/>
        </w:rPr>
        <w:t>team members have a disagreement</w:t>
      </w:r>
      <w:r w:rsidR="00D16C8B">
        <w:rPr>
          <w:rStyle w:val="Strong"/>
          <w:b w:val="0"/>
        </w:rPr>
        <w:t>,</w:t>
      </w:r>
      <w:r w:rsidR="006E5F18">
        <w:rPr>
          <w:rStyle w:val="Strong"/>
          <w:b w:val="0"/>
        </w:rPr>
        <w:t xml:space="preserve"> they will need to take it to the project lead who will act as a neu</w:t>
      </w:r>
      <w:r w:rsidR="00D16C8B">
        <w:rPr>
          <w:rStyle w:val="Strong"/>
          <w:b w:val="0"/>
        </w:rPr>
        <w:t>tral third party. At this point, the</w:t>
      </w:r>
      <w:r w:rsidR="006E5F18">
        <w:rPr>
          <w:rStyle w:val="Strong"/>
          <w:b w:val="0"/>
        </w:rPr>
        <w:t xml:space="preserve"> team lead will </w:t>
      </w:r>
      <w:r>
        <w:rPr>
          <w:rStyle w:val="Strong"/>
          <w:b w:val="0"/>
        </w:rPr>
        <w:t xml:space="preserve">either </w:t>
      </w:r>
      <w:r w:rsidR="006E5F18">
        <w:rPr>
          <w:rStyle w:val="Strong"/>
          <w:b w:val="0"/>
        </w:rPr>
        <w:t>present the issue to the gr</w:t>
      </w:r>
      <w:r>
        <w:rPr>
          <w:rStyle w:val="Strong"/>
          <w:b w:val="0"/>
        </w:rPr>
        <w:t>oup</w:t>
      </w:r>
      <w:r w:rsidR="00D16C8B">
        <w:rPr>
          <w:rStyle w:val="Strong"/>
          <w:b w:val="0"/>
        </w:rPr>
        <w:t>,</w:t>
      </w:r>
      <w:r>
        <w:rPr>
          <w:rStyle w:val="Strong"/>
          <w:b w:val="0"/>
        </w:rPr>
        <w:t xml:space="preserve"> who will take a vote on it</w:t>
      </w:r>
      <w:r w:rsidR="00632665">
        <w:rPr>
          <w:rStyle w:val="Strong"/>
          <w:b w:val="0"/>
        </w:rPr>
        <w:t>. F</w:t>
      </w:r>
      <w:r w:rsidR="006E5F18">
        <w:rPr>
          <w:rStyle w:val="Strong"/>
          <w:b w:val="0"/>
        </w:rPr>
        <w:t>or minor issues</w:t>
      </w:r>
      <w:r w:rsidR="00632665">
        <w:rPr>
          <w:rStyle w:val="Strong"/>
          <w:b w:val="0"/>
        </w:rPr>
        <w:t>,</w:t>
      </w:r>
      <w:r w:rsidR="006E5F18">
        <w:rPr>
          <w:rStyle w:val="Strong"/>
          <w:b w:val="0"/>
        </w:rPr>
        <w:t xml:space="preserve"> the team lead can make a</w:t>
      </w:r>
      <w:r>
        <w:rPr>
          <w:rStyle w:val="Strong"/>
          <w:b w:val="0"/>
        </w:rPr>
        <w:t>n</w:t>
      </w:r>
      <w:r w:rsidR="00D16C8B">
        <w:rPr>
          <w:rStyle w:val="Strong"/>
          <w:b w:val="0"/>
        </w:rPr>
        <w:t xml:space="preserve"> on-the-</w:t>
      </w:r>
      <w:r w:rsidR="006E5F18">
        <w:rPr>
          <w:rStyle w:val="Strong"/>
          <w:b w:val="0"/>
        </w:rPr>
        <w:t xml:space="preserve">fly decision to resolve the conflict. </w:t>
      </w:r>
      <w:r w:rsidR="00D16C8B">
        <w:rPr>
          <w:rStyle w:val="Strong"/>
          <w:b w:val="0"/>
        </w:rPr>
        <w:t>Team members will be able to vote</w:t>
      </w:r>
      <w:r w:rsidR="00632665">
        <w:rPr>
          <w:rStyle w:val="Strong"/>
          <w:b w:val="0"/>
        </w:rPr>
        <w:t xml:space="preserve"> on staff reassignments and</w:t>
      </w:r>
      <w:r w:rsidR="00D16C8B">
        <w:rPr>
          <w:rStyle w:val="Strong"/>
          <w:b w:val="0"/>
        </w:rPr>
        <w:t xml:space="preserve"> request them as needed. This will act as a check -- a</w:t>
      </w:r>
      <w:r w:rsidR="006E5F18">
        <w:rPr>
          <w:rStyle w:val="Strong"/>
          <w:b w:val="0"/>
        </w:rPr>
        <w:t>s a way of keeping the team leader from being all powerful</w:t>
      </w:r>
      <w:r w:rsidR="003B325B">
        <w:rPr>
          <w:rStyle w:val="Strong"/>
          <w:b w:val="0"/>
        </w:rPr>
        <w:t xml:space="preserve"> </w:t>
      </w:r>
      <w:r w:rsidR="00D16C8B">
        <w:rPr>
          <w:rStyle w:val="Strong"/>
          <w:b w:val="0"/>
        </w:rPr>
        <w:t xml:space="preserve">-- </w:t>
      </w:r>
      <w:r w:rsidR="003B325B">
        <w:rPr>
          <w:rStyle w:val="Strong"/>
          <w:b w:val="0"/>
        </w:rPr>
        <w:t>and for resolving issues with t</w:t>
      </w:r>
      <w:r w:rsidR="00D16C8B">
        <w:rPr>
          <w:rStyle w:val="Strong"/>
          <w:b w:val="0"/>
        </w:rPr>
        <w:t xml:space="preserve">he team leader or other members. </w:t>
      </w:r>
      <w:r w:rsidR="00016C3C">
        <w:rPr>
          <w:rStyle w:val="Strong"/>
          <w:b w:val="0"/>
        </w:rPr>
        <w:t>If a team member is not</w:t>
      </w:r>
      <w:r w:rsidR="00D16C8B">
        <w:rPr>
          <w:rStyle w:val="Strong"/>
          <w:b w:val="0"/>
        </w:rPr>
        <w:t xml:space="preserve"> performing up-to-</w:t>
      </w:r>
      <w:r w:rsidR="00016C3C">
        <w:rPr>
          <w:rStyle w:val="Strong"/>
          <w:b w:val="0"/>
        </w:rPr>
        <w:t>task</w:t>
      </w:r>
      <w:r w:rsidR="00D16C8B">
        <w:rPr>
          <w:rStyle w:val="Strong"/>
          <w:b w:val="0"/>
        </w:rPr>
        <w:t>,</w:t>
      </w:r>
      <w:r w:rsidR="00016C3C">
        <w:rPr>
          <w:rStyle w:val="Strong"/>
          <w:b w:val="0"/>
        </w:rPr>
        <w:t xml:space="preserve"> a vote can</w:t>
      </w:r>
      <w:r w:rsidR="00D16C8B">
        <w:rPr>
          <w:rStyle w:val="Strong"/>
          <w:b w:val="0"/>
        </w:rPr>
        <w:t xml:space="preserve"> called</w:t>
      </w:r>
      <w:r w:rsidR="00016C3C">
        <w:rPr>
          <w:rStyle w:val="Strong"/>
          <w:b w:val="0"/>
        </w:rPr>
        <w:t xml:space="preserve"> to </w:t>
      </w:r>
      <w:r w:rsidR="00D16C8B">
        <w:rPr>
          <w:rStyle w:val="Strong"/>
          <w:b w:val="0"/>
        </w:rPr>
        <w:t>reassign said team member</w:t>
      </w:r>
      <w:r w:rsidR="00016C3C">
        <w:rPr>
          <w:rStyle w:val="Strong"/>
          <w:b w:val="0"/>
        </w:rPr>
        <w:t xml:space="preserve"> </w:t>
      </w:r>
      <w:r w:rsidR="00D16C8B">
        <w:rPr>
          <w:rStyle w:val="Strong"/>
          <w:b w:val="0"/>
        </w:rPr>
        <w:t>to a new task</w:t>
      </w:r>
      <w:r w:rsidR="00016C3C">
        <w:rPr>
          <w:rStyle w:val="Strong"/>
          <w:b w:val="0"/>
        </w:rPr>
        <w:t>. Team members can also request a vote for reassignment</w:t>
      </w:r>
      <w:r w:rsidR="00D16C8B">
        <w:rPr>
          <w:rStyle w:val="Strong"/>
          <w:b w:val="0"/>
        </w:rPr>
        <w:t>,</w:t>
      </w:r>
      <w:r w:rsidR="00016C3C">
        <w:rPr>
          <w:rStyle w:val="Strong"/>
          <w:b w:val="0"/>
        </w:rPr>
        <w:t xml:space="preserve"> if they determine they can no longer perform their assigned role.</w:t>
      </w:r>
      <w:r>
        <w:rPr>
          <w:rStyle w:val="Strong"/>
          <w:b w:val="0"/>
        </w:rPr>
        <w:t xml:space="preserve"> Schedule adjustments will follow this same course of action.</w:t>
      </w:r>
      <w:r w:rsidR="00C451EC">
        <w:rPr>
          <w:rStyle w:val="Strong"/>
          <w:b w:val="0"/>
        </w:rPr>
        <w:t xml:space="preserve"> Regardless</w:t>
      </w:r>
      <w:r w:rsidR="00D16C8B">
        <w:rPr>
          <w:rStyle w:val="Strong"/>
          <w:b w:val="0"/>
        </w:rPr>
        <w:t>,</w:t>
      </w:r>
      <w:r w:rsidR="00C451EC">
        <w:rPr>
          <w:rStyle w:val="Strong"/>
          <w:b w:val="0"/>
        </w:rPr>
        <w:t xml:space="preserve"> the majority of the decisions will be decided by the team as a whole.</w:t>
      </w:r>
    </w:p>
    <w:p w14:paraId="67621F66" w14:textId="28C1D89F" w:rsidR="00C451EC" w:rsidRDefault="00C451EC" w:rsidP="00C451EC">
      <w:pPr>
        <w:pStyle w:val="BodyText"/>
        <w:rPr>
          <w:rStyle w:val="Strong"/>
        </w:rPr>
      </w:pPr>
      <w:r>
        <w:rPr>
          <w:rStyle w:val="Strong"/>
        </w:rPr>
        <w:t>Process Improvement Plan</w:t>
      </w:r>
    </w:p>
    <w:p w14:paraId="57D598AB" w14:textId="062F321D" w:rsidR="006D6D08" w:rsidRPr="00CB2E73" w:rsidRDefault="008000DA" w:rsidP="00CB2E73">
      <w:pPr>
        <w:pStyle w:val="BodyText"/>
        <w:rPr>
          <w:bCs/>
        </w:rPr>
      </w:pPr>
      <w:r>
        <w:rPr>
          <w:rStyle w:val="Strong"/>
          <w:b w:val="0"/>
        </w:rPr>
        <w:t>The process will be assessed at the end of every week</w:t>
      </w:r>
      <w:r w:rsidR="00D16C8B">
        <w:rPr>
          <w:rStyle w:val="Strong"/>
          <w:b w:val="0"/>
        </w:rPr>
        <w:t>,</w:t>
      </w:r>
      <w:r>
        <w:rPr>
          <w:rStyle w:val="Strong"/>
          <w:b w:val="0"/>
        </w:rPr>
        <w:t xml:space="preserve"> as well as at e</w:t>
      </w:r>
      <w:r w:rsidR="00D16C8B">
        <w:rPr>
          <w:rStyle w:val="Strong"/>
          <w:b w:val="0"/>
        </w:rPr>
        <w:t>very milestone by the team. Weekly assessments will</w:t>
      </w:r>
      <w:r>
        <w:rPr>
          <w:rStyle w:val="Strong"/>
          <w:b w:val="0"/>
        </w:rPr>
        <w:t xml:space="preserve"> ensure t</w:t>
      </w:r>
      <w:r w:rsidR="002942DA">
        <w:rPr>
          <w:rStyle w:val="Strong"/>
          <w:b w:val="0"/>
        </w:rPr>
        <w:t xml:space="preserve">he current process is effective, which will lead to a successful project and </w:t>
      </w:r>
      <w:r>
        <w:rPr>
          <w:rStyle w:val="Strong"/>
          <w:b w:val="0"/>
        </w:rPr>
        <w:t>timely completion</w:t>
      </w:r>
      <w:r w:rsidR="002942DA">
        <w:rPr>
          <w:rStyle w:val="Strong"/>
          <w:b w:val="0"/>
        </w:rPr>
        <w:t xml:space="preserve"> of every phase</w:t>
      </w:r>
      <w:r>
        <w:rPr>
          <w:rStyle w:val="Strong"/>
          <w:b w:val="0"/>
        </w:rPr>
        <w:t>.</w:t>
      </w:r>
      <w:r w:rsidR="007531B0">
        <w:rPr>
          <w:rStyle w:val="Strong"/>
          <w:b w:val="0"/>
        </w:rPr>
        <w:t xml:space="preserve"> At this </w:t>
      </w:r>
      <w:r w:rsidR="00CB2E73">
        <w:rPr>
          <w:rStyle w:val="Strong"/>
          <w:b w:val="0"/>
        </w:rPr>
        <w:t>time,</w:t>
      </w:r>
      <w:r w:rsidR="007531B0">
        <w:rPr>
          <w:rStyle w:val="Strong"/>
          <w:b w:val="0"/>
        </w:rPr>
        <w:t xml:space="preserve"> any possible improvements will be evaluated and implemented as deemed necessary by the team.</w:t>
      </w:r>
    </w:p>
    <w:p w14:paraId="57D598AC" w14:textId="77777777" w:rsidR="00666F08" w:rsidRDefault="00666F08" w:rsidP="00CF5B8A">
      <w:pPr>
        <w:pStyle w:val="Heading1"/>
        <w:numPr>
          <w:ilvl w:val="0"/>
          <w:numId w:val="0"/>
        </w:numPr>
        <w:ind w:left="720" w:hanging="720"/>
      </w:pPr>
      <w:bookmarkStart w:id="55" w:name="_Toc447095917"/>
      <w:bookmarkStart w:id="56" w:name="_Toc512930369"/>
      <w:bookmarkStart w:id="57" w:name="_Toc447095932"/>
      <w:bookmarkStart w:id="58" w:name="_Toc512930370"/>
      <w:bookmarkEnd w:id="54"/>
      <w:bookmarkEnd w:id="55"/>
      <w:bookmarkEnd w:id="56"/>
      <w:bookmarkEnd w:id="57"/>
      <w:bookmarkEnd w:id="58"/>
    </w:p>
    <w:sectPr w:rsidR="00666F0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AB366" w14:textId="77777777" w:rsidR="00745390" w:rsidRDefault="00745390">
      <w:pPr>
        <w:spacing w:line="240" w:lineRule="auto"/>
      </w:pPr>
      <w:r>
        <w:separator/>
      </w:r>
    </w:p>
  </w:endnote>
  <w:endnote w:type="continuationSeparator" w:id="0">
    <w:p w14:paraId="673775A4" w14:textId="77777777" w:rsidR="00745390" w:rsidRDefault="00745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598B6" w14:textId="77777777" w:rsidR="00FA13BB" w:rsidRDefault="00C773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598B7" w14:textId="77777777" w:rsidR="00FA13BB" w:rsidRDefault="00FA13B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13BB" w14:paraId="57D598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598BF" w14:textId="77777777" w:rsidR="00FA13BB" w:rsidRDefault="00C773C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598C0" w14:textId="61230139" w:rsidR="00FA13BB" w:rsidRDefault="00666F08">
          <w:pPr>
            <w:jc w:val="center"/>
          </w:pPr>
          <w:proofErr w:type="spellStart"/>
          <w:r>
            <w:t>Mariotroid</w:t>
          </w:r>
          <w:proofErr w:type="spellEnd"/>
          <w:r w:rsidR="00C773C7">
            <w:t xml:space="preserve">, </w:t>
          </w:r>
          <w:r w:rsidR="00C773C7">
            <w:fldChar w:fldCharType="begin"/>
          </w:r>
          <w:r w:rsidR="00C773C7">
            <w:instrText xml:space="preserve"> DATE \@ "yyyy" </w:instrText>
          </w:r>
          <w:r w:rsidR="00C773C7">
            <w:fldChar w:fldCharType="separate"/>
          </w:r>
          <w:r w:rsidR="007B1617">
            <w:rPr>
              <w:noProof/>
            </w:rPr>
            <w:t>2017</w:t>
          </w:r>
          <w:r w:rsidR="00C773C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598C1" w14:textId="426B9920" w:rsidR="00FA13BB" w:rsidRDefault="00C773C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4759D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4759D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57D598C3" w14:textId="77777777" w:rsidR="00FA13BB" w:rsidRDefault="00FA13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598C5" w14:textId="77777777" w:rsidR="00FA13BB" w:rsidRDefault="00FA13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5C37F" w14:textId="77777777" w:rsidR="00745390" w:rsidRDefault="00745390">
      <w:pPr>
        <w:spacing w:line="240" w:lineRule="auto"/>
      </w:pPr>
      <w:r>
        <w:separator/>
      </w:r>
    </w:p>
  </w:footnote>
  <w:footnote w:type="continuationSeparator" w:id="0">
    <w:p w14:paraId="2484C66D" w14:textId="77777777" w:rsidR="00745390" w:rsidRDefault="00745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598B1" w14:textId="77777777" w:rsidR="00FA13BB" w:rsidRDefault="00FA13BB">
    <w:pPr>
      <w:rPr>
        <w:sz w:val="24"/>
      </w:rPr>
    </w:pPr>
  </w:p>
  <w:p w14:paraId="57D598B2" w14:textId="77777777" w:rsidR="00FA13BB" w:rsidRDefault="00FA13BB">
    <w:pPr>
      <w:pBdr>
        <w:top w:val="single" w:sz="6" w:space="1" w:color="auto"/>
      </w:pBdr>
      <w:rPr>
        <w:sz w:val="24"/>
      </w:rPr>
    </w:pPr>
  </w:p>
  <w:p w14:paraId="57D598B3" w14:textId="77777777" w:rsidR="00FA13BB" w:rsidRDefault="00666F0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Mariotroid</w:t>
    </w:r>
    <w:proofErr w:type="spellEnd"/>
  </w:p>
  <w:p w14:paraId="57D598B4" w14:textId="77777777" w:rsidR="00FA13BB" w:rsidRDefault="00FA13BB">
    <w:pPr>
      <w:pBdr>
        <w:bottom w:val="single" w:sz="6" w:space="1" w:color="auto"/>
      </w:pBdr>
      <w:jc w:val="right"/>
      <w:rPr>
        <w:sz w:val="24"/>
      </w:rPr>
    </w:pPr>
  </w:p>
  <w:p w14:paraId="57D598B5" w14:textId="77777777" w:rsidR="00FA13BB" w:rsidRDefault="00FA13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13BB" w14:paraId="57D598BA" w14:textId="77777777">
      <w:tc>
        <w:tcPr>
          <w:tcW w:w="6379" w:type="dxa"/>
        </w:tcPr>
        <w:p w14:paraId="57D598B8" w14:textId="77777777" w:rsidR="00FA13BB" w:rsidRDefault="00666F08" w:rsidP="00666F08">
          <w:proofErr w:type="spellStart"/>
          <w:r>
            <w:t>Mariotroid</w:t>
          </w:r>
          <w:proofErr w:type="spellEnd"/>
        </w:p>
      </w:tc>
      <w:tc>
        <w:tcPr>
          <w:tcW w:w="3179" w:type="dxa"/>
        </w:tcPr>
        <w:p w14:paraId="57D598B9" w14:textId="2E7E6517" w:rsidR="00FA13BB" w:rsidRDefault="00C773C7" w:rsidP="00A96277">
          <w:pPr>
            <w:tabs>
              <w:tab w:val="left" w:pos="1135"/>
            </w:tabs>
            <w:spacing w:before="40"/>
            <w:ind w:right="68"/>
          </w:pPr>
          <w:r>
            <w:t xml:space="preserve"> Version:</w:t>
          </w:r>
          <w:r w:rsidR="003D12F8">
            <w:t xml:space="preserve"> 1.</w:t>
          </w:r>
          <w:r w:rsidR="00A96277">
            <w:t>2</w:t>
          </w:r>
        </w:p>
      </w:tc>
    </w:tr>
    <w:tr w:rsidR="00FA13BB" w14:paraId="57D598BD" w14:textId="77777777">
      <w:tc>
        <w:tcPr>
          <w:tcW w:w="6379" w:type="dxa"/>
        </w:tcPr>
        <w:p w14:paraId="57D598BB" w14:textId="77777777" w:rsidR="00FA13BB" w:rsidRDefault="00745390" w:rsidP="00666F0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66F08">
            <w:t>Project Development Plan</w:t>
          </w:r>
          <w:r>
            <w:fldChar w:fldCharType="end"/>
          </w:r>
        </w:p>
      </w:tc>
      <w:tc>
        <w:tcPr>
          <w:tcW w:w="3179" w:type="dxa"/>
        </w:tcPr>
        <w:p w14:paraId="57D598BC" w14:textId="5A882FD2" w:rsidR="00FA13BB" w:rsidRDefault="00C773C7" w:rsidP="00A96277">
          <w:r>
            <w:t xml:space="preserve">  Date:</w:t>
          </w:r>
          <w:r w:rsidR="003D12F8">
            <w:t xml:space="preserve"> 06.0</w:t>
          </w:r>
          <w:r w:rsidR="00A96277">
            <w:t>4</w:t>
          </w:r>
          <w:r w:rsidR="00666F08">
            <w:t>.2017</w:t>
          </w:r>
        </w:p>
      </w:tc>
    </w:tr>
  </w:tbl>
  <w:p w14:paraId="57D598BE" w14:textId="77777777" w:rsidR="00FA13BB" w:rsidRDefault="00FA13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598C4" w14:textId="77777777" w:rsidR="00FA13BB" w:rsidRDefault="00FA13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4220A"/>
    <w:multiLevelType w:val="multilevel"/>
    <w:tmpl w:val="4836D2D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7C12AE4"/>
    <w:multiLevelType w:val="hybridMultilevel"/>
    <w:tmpl w:val="1C346A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E75459"/>
    <w:multiLevelType w:val="hybridMultilevel"/>
    <w:tmpl w:val="A77257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26533B"/>
    <w:multiLevelType w:val="hybridMultilevel"/>
    <w:tmpl w:val="8AAA4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105B85"/>
    <w:multiLevelType w:val="hybridMultilevel"/>
    <w:tmpl w:val="1C04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C4979"/>
    <w:multiLevelType w:val="hybridMultilevel"/>
    <w:tmpl w:val="D62626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08"/>
    <w:rsid w:val="00016C3C"/>
    <w:rsid w:val="0005367B"/>
    <w:rsid w:val="001420A5"/>
    <w:rsid w:val="00155537"/>
    <w:rsid w:val="001B05C1"/>
    <w:rsid w:val="001B58AF"/>
    <w:rsid w:val="001C15D9"/>
    <w:rsid w:val="00237B9A"/>
    <w:rsid w:val="00267F44"/>
    <w:rsid w:val="002942DA"/>
    <w:rsid w:val="002C2BA4"/>
    <w:rsid w:val="002F61DA"/>
    <w:rsid w:val="00374A67"/>
    <w:rsid w:val="003B325B"/>
    <w:rsid w:val="003D12F8"/>
    <w:rsid w:val="003D5E1F"/>
    <w:rsid w:val="003F40BF"/>
    <w:rsid w:val="00404BF8"/>
    <w:rsid w:val="00442B2B"/>
    <w:rsid w:val="00490E2B"/>
    <w:rsid w:val="004E2102"/>
    <w:rsid w:val="004F6634"/>
    <w:rsid w:val="0052758B"/>
    <w:rsid w:val="0057774D"/>
    <w:rsid w:val="00632665"/>
    <w:rsid w:val="00644DF4"/>
    <w:rsid w:val="0064759D"/>
    <w:rsid w:val="00666F08"/>
    <w:rsid w:val="00682184"/>
    <w:rsid w:val="00693FBE"/>
    <w:rsid w:val="006D6D08"/>
    <w:rsid w:val="006E5F18"/>
    <w:rsid w:val="007253D4"/>
    <w:rsid w:val="00745390"/>
    <w:rsid w:val="00752CAE"/>
    <w:rsid w:val="007531B0"/>
    <w:rsid w:val="007B1617"/>
    <w:rsid w:val="008000DA"/>
    <w:rsid w:val="00822BBF"/>
    <w:rsid w:val="00840ACE"/>
    <w:rsid w:val="00970EEE"/>
    <w:rsid w:val="00971915"/>
    <w:rsid w:val="0099004D"/>
    <w:rsid w:val="009D3DA4"/>
    <w:rsid w:val="009E3108"/>
    <w:rsid w:val="00A96277"/>
    <w:rsid w:val="00AC29F2"/>
    <w:rsid w:val="00B25662"/>
    <w:rsid w:val="00B328D1"/>
    <w:rsid w:val="00B37EC5"/>
    <w:rsid w:val="00B8756A"/>
    <w:rsid w:val="00BA0AA4"/>
    <w:rsid w:val="00BD68CF"/>
    <w:rsid w:val="00C17CA0"/>
    <w:rsid w:val="00C451EC"/>
    <w:rsid w:val="00C773C7"/>
    <w:rsid w:val="00CB2E73"/>
    <w:rsid w:val="00CF5B8A"/>
    <w:rsid w:val="00D023B3"/>
    <w:rsid w:val="00D16C8B"/>
    <w:rsid w:val="00D30EC9"/>
    <w:rsid w:val="00D44A57"/>
    <w:rsid w:val="00D60424"/>
    <w:rsid w:val="00E9698A"/>
    <w:rsid w:val="00EF46E2"/>
    <w:rsid w:val="00F45D7C"/>
    <w:rsid w:val="00FA13BB"/>
    <w:rsid w:val="00FD679B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59809"/>
  <w15:chartTrackingRefBased/>
  <w15:docId w15:val="{A2017F79-C90F-4C78-9D98-91905CA9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93FBE"/>
    <w:pPr>
      <w:widowControl/>
      <w:spacing w:after="160" w:line="259" w:lineRule="auto"/>
      <w:ind w:left="720"/>
      <w:contextualSpacing/>
    </w:pPr>
    <w:rPr>
      <w:rFonts w:eastAsiaTheme="minorHAnsi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64129\Downloads\rup_sdpl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89</TotalTime>
  <Pages>7</Pages>
  <Words>1719</Words>
  <Characters>8667</Characters>
  <Application>Microsoft Office Word</Application>
  <DocSecurity>0</DocSecurity>
  <Lines>234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10213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1114175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_Toc523117821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_Toc523117811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_Toc523117810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_Toc523117809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_Toc523117808</vt:lpwstr>
      </vt:variant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_Toc523117807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_Toc523117806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_Toc523117805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_Toc523117804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_Toc523117803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_Toc523117802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_Toc523117801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_Toc523117800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_Toc523117799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_Toc523117798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_Toc523117797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_Toc523117796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_Toc523117795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_Toc523117794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_Toc523117793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_Toc523117792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_Toc523117791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_Toc523117790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_Toc523117789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_Toc523117788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Pascual, Greggie</dc:creator>
  <cp:keywords/>
  <dc:description/>
  <cp:lastModifiedBy>Pascual, Greggie</cp:lastModifiedBy>
  <cp:revision>16</cp:revision>
  <cp:lastPrinted>2017-06-02T01:02:00Z</cp:lastPrinted>
  <dcterms:created xsi:type="dcterms:W3CDTF">2017-06-04T18:25:00Z</dcterms:created>
  <dcterms:modified xsi:type="dcterms:W3CDTF">2017-06-04T19:55:00Z</dcterms:modified>
</cp:coreProperties>
</file>